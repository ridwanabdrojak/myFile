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380EC9" w:rsidP="00D70D02">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-750570</wp:posOffset>
                </wp:positionH>
                <wp:positionV relativeFrom="page">
                  <wp:posOffset>5876925</wp:posOffset>
                </wp:positionV>
                <wp:extent cx="7760970" cy="4164965"/>
                <wp:effectExtent l="0" t="0" r="0" b="6985"/>
                <wp:wrapNone/>
                <wp:docPr id="2" name="Rectangle 2" descr="colored rectangle"/>
                <wp:cNvGraphicFramePr/>
                <a:graphic xmlns:a="http://schemas.openxmlformats.org/drawingml/2006/main">
                  <a:graphicData uri="http://schemas.microsoft.com/office/word/2010/wordprocessingShape">
                    <wps:wsp>
                      <wps:cNvSpPr/>
                      <wps:spPr>
                        <a:xfrm>
                          <a:off x="0" y="0"/>
                          <a:ext cx="7760970" cy="41649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73AF52" id="Rectangle 2" o:spid="_x0000_s1026" alt="colored rectangle" style="position:absolute;margin-left:-59.1pt;margin-top:462.75pt;width:611.1pt;height:327.9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" fillcolor="#34aba2 [3206]"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602"/>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6324600" cy="1924050"/>
                      <wp:effectExtent l="0" t="0" r="0" b="0"/>
                      <wp:docPr id="8" name="Text Box 8"/>
                      <wp:cNvGraphicFramePr/>
                      <a:graphic xmlns:a="http://schemas.openxmlformats.org/drawingml/2006/main">
                        <a:graphicData uri="http://schemas.microsoft.com/office/word/2010/wordprocessingShape">
                          <wps:wsp>
                            <wps:cNvSpPr txBox="1"/>
                            <wps:spPr>
                              <a:xfrm>
                                <a:off x="0" y="0"/>
                                <a:ext cx="6324600" cy="1924050"/>
                              </a:xfrm>
                              <a:prstGeom prst="rect">
                                <a:avLst/>
                              </a:prstGeom>
                              <a:noFill/>
                              <a:ln w="6350">
                                <a:noFill/>
                              </a:ln>
                            </wps:spPr>
                            <wps:txbx>
                              <w:txbxContent>
                                <w:p w:rsidR="00B5752F" w:rsidRDefault="004A7B27" w:rsidP="00D077E9">
                                  <w:pPr>
                                    <w:pStyle w:val="Title"/>
                                  </w:pPr>
                                  <w:r>
                                    <w:t>TUTORIAL</w:t>
                                  </w:r>
                                </w:p>
                                <w:p w:rsidR="00B5752F" w:rsidRDefault="00B5752F" w:rsidP="00D077E9">
                                  <w:pPr>
                                    <w:pStyle w:val="Title"/>
                                  </w:pPr>
                                  <w:r>
                                    <w:t>MONGODB SHELL</w:t>
                                  </w:r>
                                  <w:r w:rsidR="004A7B27">
                                    <w:t xml:space="preserve"> </w:t>
                                  </w:r>
                                  <w:r w:rsidR="00327B1B">
                                    <w:t>&amp;</w:t>
                                  </w:r>
                                </w:p>
                                <w:p w:rsidR="00D077E9" w:rsidRPr="00D86945" w:rsidRDefault="004A7B27" w:rsidP="00B5752F">
                                  <w:pPr>
                                    <w:pStyle w:val="Title"/>
                                  </w:pPr>
                                  <w:r>
                                    <w:t>MONGODB -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498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" filled="f" stroked="f" strokeweight=".5pt">
                      <v:textbox>
                        <w:txbxContent>
                          <w:p w:rsidR="00B5752F" w:rsidRDefault="004A7B27" w:rsidP="00D077E9">
                            <w:pPr>
                              <w:pStyle w:val="Title"/>
                            </w:pPr>
                            <w:r>
                              <w:t>TUTORIAL</w:t>
                            </w:r>
                          </w:p>
                          <w:p w:rsidR="00B5752F" w:rsidRDefault="00B5752F" w:rsidP="00D077E9">
                            <w:pPr>
                              <w:pStyle w:val="Title"/>
                            </w:pPr>
                            <w:r>
                              <w:t>MONGODB SHELL</w:t>
                            </w:r>
                            <w:r w:rsidR="004A7B27">
                              <w:t xml:space="preserve"> </w:t>
                            </w:r>
                            <w:r w:rsidR="00327B1B">
                              <w:t>&amp;</w:t>
                            </w:r>
                          </w:p>
                          <w:p w:rsidR="00D077E9" w:rsidRPr="00D86945" w:rsidRDefault="004A7B27" w:rsidP="00B5752F">
                            <w:pPr>
                              <w:pStyle w:val="Title"/>
                            </w:pPr>
                            <w:r>
                              <w:t>MONGODB - ACCESS</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483870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483870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3B25F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8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327B1B" w:rsidP="00D077E9">
            <w:pPr>
              <w:rPr>
                <w:noProof/>
              </w:rPr>
            </w:pP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-331470</wp:posOffset>
                      </wp:positionH>
                      <wp:positionV relativeFrom="page">
                        <wp:posOffset>4577080</wp:posOffset>
                      </wp:positionV>
                      <wp:extent cx="3938905" cy="1971675"/>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1971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DF668" id="Rectangle 3" o:spid="_x0000_s1026" alt="white rectangle for text on cover" style="position:absolute;margin-left:-26.1pt;margin-top:360.4pt;width:310.15pt;height:15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" fillcolor="white [3212]" stroked="f" strokeweight="2pt">
                      <w10:wrap anchory="page"/>
                    </v:rect>
                  </w:pict>
                </mc:Fallback>
              </mc:AlternateContent>
            </w:r>
          </w:p>
        </w:tc>
      </w:tr>
      <w:tr w:rsidR="00D077E9" w:rsidTr="00D077E9">
        <w:trPr>
          <w:trHeight w:val="2171"/>
        </w:trPr>
        <w:tc>
          <w:tcPr>
            <w:tcW w:w="5580" w:type="dxa"/>
            <w:tcBorders>
              <w:top w:val="nil"/>
              <w:left w:val="nil"/>
              <w:bottom w:val="nil"/>
              <w:right w:val="nil"/>
            </w:tcBorders>
          </w:tcPr>
          <w:p w:rsidR="00D077E9" w:rsidRPr="00380EC9" w:rsidRDefault="004A7B27" w:rsidP="00D077E9">
            <w:pPr>
              <w:rPr>
                <w:rFonts w:ascii="Century" w:hAnsi="Century" w:cs="Calibri Light"/>
                <w:color w:val="F20000"/>
                <w:sz w:val="72"/>
              </w:rPr>
            </w:pPr>
            <w:r w:rsidRPr="00380EC9">
              <w:rPr>
                <w:rStyle w:val="SubtitleChar"/>
                <w:rFonts w:ascii="Century" w:hAnsi="Century" w:cs="Calibri Light"/>
                <w:b w:val="0"/>
                <w:color w:val="F20000"/>
                <w:sz w:val="96"/>
              </w:rPr>
              <w:t>BNI</w:t>
            </w:r>
          </w:p>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474D8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4A7B27" w:rsidP="004A7B27">
            <w:r>
              <w:t>DGL – CLS</w:t>
            </w:r>
          </w:p>
          <w:p w:rsidR="004A7B27" w:rsidRPr="00D86945" w:rsidRDefault="004A7B27" w:rsidP="004A7B27">
            <w:pPr>
              <w:rPr>
                <w:noProof/>
                <w:sz w:val="10"/>
                <w:szCs w:val="10"/>
              </w:rPr>
            </w:pPr>
            <w:r>
              <w:t>2022</w:t>
            </w:r>
          </w:p>
        </w:tc>
      </w:tr>
    </w:tbl>
    <w:sdt>
      <w:sdtPr>
        <w:rPr>
          <w:b w:val="0"/>
          <w:sz w:val="24"/>
        </w:rPr>
        <w:id w:val="-286663066"/>
        <w:docPartObj>
          <w:docPartGallery w:val="Table of Contents"/>
          <w:docPartUnique/>
        </w:docPartObj>
      </w:sdtPr>
      <w:sdtEndPr>
        <w:rPr>
          <w:b/>
          <w:bCs/>
          <w:noProof/>
          <w:sz w:val="28"/>
        </w:rPr>
      </w:sdtEndPr>
      <w:sdtContent>
        <w:p w:rsidR="002E2F95" w:rsidRPr="00086527" w:rsidRDefault="002E2F95" w:rsidP="00327B1B">
          <w:pPr>
            <w:spacing w:after="200"/>
            <w:rPr>
              <w:sz w:val="24"/>
            </w:rPr>
          </w:pPr>
          <w:r w:rsidRPr="00086527">
            <w:rPr>
              <w:sz w:val="24"/>
            </w:rPr>
            <w:t>Table of Contents</w:t>
          </w:r>
        </w:p>
        <w:p w:rsidR="00086527" w:rsidRPr="00086527" w:rsidRDefault="002E2F95">
          <w:pPr>
            <w:pStyle w:val="TOC1"/>
            <w:rPr>
              <w:b w:val="0"/>
              <w:noProof/>
              <w:color w:val="auto"/>
              <w:sz w:val="20"/>
            </w:rPr>
          </w:pPr>
          <w:r w:rsidRPr="00086527">
            <w:rPr>
              <w:sz w:val="24"/>
            </w:rPr>
            <w:fldChar w:fldCharType="begin"/>
          </w:r>
          <w:r w:rsidRPr="00086527">
            <w:rPr>
              <w:sz w:val="24"/>
            </w:rPr>
            <w:instrText xml:space="preserve"> TOC \o "1-3" \h \z \u </w:instrText>
          </w:r>
          <w:r w:rsidRPr="00086527">
            <w:rPr>
              <w:sz w:val="24"/>
            </w:rPr>
            <w:fldChar w:fldCharType="separate"/>
          </w:r>
          <w:hyperlink w:anchor="_Toc116652493" w:history="1">
            <w:r w:rsidR="00086527" w:rsidRPr="00086527">
              <w:rPr>
                <w:rStyle w:val="Hyperlink"/>
                <w:noProof/>
                <w:sz w:val="24"/>
              </w:rPr>
              <w:t>Pengantar</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_Toc116652493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3</w:t>
            </w:r>
            <w:r w:rsidR="00086527" w:rsidRPr="00086527">
              <w:rPr>
                <w:noProof/>
                <w:webHidden/>
                <w:sz w:val="24"/>
              </w:rPr>
              <w:fldChar w:fldCharType="end"/>
            </w:r>
          </w:hyperlink>
        </w:p>
        <w:p w:rsidR="00086527" w:rsidRPr="00086527" w:rsidRDefault="005E6442">
          <w:pPr>
            <w:pStyle w:val="TOC1"/>
            <w:rPr>
              <w:b w:val="0"/>
              <w:noProof/>
              <w:color w:val="auto"/>
              <w:sz w:val="20"/>
            </w:rPr>
          </w:pPr>
          <w:hyperlink w:anchor="_Toc116652494" w:history="1">
            <w:r w:rsidR="00086527" w:rsidRPr="00086527">
              <w:rPr>
                <w:rStyle w:val="Hyperlink"/>
                <w:noProof/>
                <w:sz w:val="24"/>
              </w:rPr>
              <w:t>Fitur MongoDB</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_Toc116652494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4</w:t>
            </w:r>
            <w:r w:rsidR="00086527" w:rsidRPr="00086527">
              <w:rPr>
                <w:noProof/>
                <w:webHidden/>
                <w:sz w:val="24"/>
              </w:rPr>
              <w:fldChar w:fldCharType="end"/>
            </w:r>
          </w:hyperlink>
        </w:p>
        <w:p w:rsidR="00086527" w:rsidRPr="00086527" w:rsidRDefault="005E6442">
          <w:pPr>
            <w:pStyle w:val="TOC1"/>
            <w:rPr>
              <w:b w:val="0"/>
              <w:noProof/>
              <w:color w:val="auto"/>
              <w:sz w:val="20"/>
            </w:rPr>
          </w:pPr>
          <w:hyperlink w:anchor="_Toc116652495" w:history="1">
            <w:r w:rsidR="00086527" w:rsidRPr="00086527">
              <w:rPr>
                <w:rStyle w:val="Hyperlink"/>
                <w:noProof/>
                <w:sz w:val="24"/>
              </w:rPr>
              <w:t>MongoDB (mongosh)</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_Toc116652495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5</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496" w:history="1">
            <w:r w:rsidR="00086527" w:rsidRPr="00086527">
              <w:rPr>
                <w:rStyle w:val="Hyperlink"/>
                <w:noProof/>
                <w:sz w:val="24"/>
              </w:rPr>
              <w:t>Helpers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_Toc116652496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5</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497" w:history="1">
            <w:r w:rsidR="00086527" w:rsidRPr="00086527">
              <w:rPr>
                <w:rStyle w:val="Hyperlink"/>
                <w:noProof/>
                <w:sz w:val="24"/>
              </w:rPr>
              <w:t>Show Databases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_Toc116652497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5</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498" w:history="1">
            <w:r w:rsidR="00086527" w:rsidRPr="00086527">
              <w:rPr>
                <w:rStyle w:val="Hyperlink"/>
                <w:noProof/>
                <w:sz w:val="24"/>
              </w:rPr>
              <w:t>Switch Database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_Toc116652498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5</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499" w:history="1">
            <w:r w:rsidR="00086527" w:rsidRPr="00086527">
              <w:rPr>
                <w:rStyle w:val="Hyperlink"/>
                <w:noProof/>
                <w:sz w:val="24"/>
              </w:rPr>
              <w:t>Show Collections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_Toc116652499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5</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00" w:history="1">
            <w:r w:rsidR="00086527" w:rsidRPr="00086527">
              <w:rPr>
                <w:rStyle w:val="Hyperlink"/>
                <w:noProof/>
                <w:sz w:val="24"/>
              </w:rPr>
              <w:t>Run JavaScript File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_Toc116652500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5</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501" w:history="1">
            <w:r w:rsidR="00086527" w:rsidRPr="00086527">
              <w:rPr>
                <w:rStyle w:val="Hyperlink"/>
                <w:noProof/>
                <w:sz w:val="24"/>
              </w:rPr>
              <w:t>CRUD</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_Toc116652501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6</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02" w:history="1">
            <w:r w:rsidR="00086527" w:rsidRPr="00086527">
              <w:rPr>
                <w:rStyle w:val="Hyperlink"/>
                <w:noProof/>
                <w:sz w:val="24"/>
              </w:rPr>
              <w:t>Create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_Toc116652502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6</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03" w:history="1">
            <w:r w:rsidR="00086527" w:rsidRPr="00086527">
              <w:rPr>
                <w:rStyle w:val="Hyperlink"/>
                <w:noProof/>
                <w:sz w:val="24"/>
              </w:rPr>
              <w:t>Read</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_Toc116652503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6</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04" w:history="1">
            <w:r w:rsidR="00086527" w:rsidRPr="00086527">
              <w:rPr>
                <w:rStyle w:val="Hyperlink"/>
                <w:noProof/>
                <w:sz w:val="24"/>
              </w:rPr>
              <w:t>Update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_Toc116652504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9</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05" w:history="1">
            <w:r w:rsidR="00086527" w:rsidRPr="00086527">
              <w:rPr>
                <w:rStyle w:val="Hyperlink"/>
                <w:noProof/>
                <w:sz w:val="24"/>
              </w:rPr>
              <w:t>Delete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_Toc116652505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10</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506" w:history="1">
            <w:r w:rsidR="00086527" w:rsidRPr="00086527">
              <w:rPr>
                <w:rStyle w:val="Hyperlink"/>
                <w:noProof/>
                <w:sz w:val="24"/>
              </w:rPr>
              <w:t>Databases and Collections Drop</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_Toc116652506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11</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507" w:history="1">
            <w:r w:rsidR="00086527" w:rsidRPr="00086527">
              <w:rPr>
                <w:rStyle w:val="Hyperlink"/>
                <w:noProof/>
                <w:sz w:val="24"/>
              </w:rPr>
              <w:t>Other Collection Functions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_Toc116652507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11</w:t>
            </w:r>
            <w:r w:rsidR="00086527" w:rsidRPr="00086527">
              <w:rPr>
                <w:noProof/>
                <w:webHidden/>
                <w:sz w:val="24"/>
              </w:rPr>
              <w:fldChar w:fldCharType="end"/>
            </w:r>
          </w:hyperlink>
        </w:p>
        <w:p w:rsidR="00086527" w:rsidRPr="00086527" w:rsidRDefault="005E6442">
          <w:pPr>
            <w:pStyle w:val="TOC1"/>
            <w:rPr>
              <w:b w:val="0"/>
              <w:noProof/>
              <w:color w:val="auto"/>
              <w:sz w:val="20"/>
            </w:rPr>
          </w:pPr>
          <w:hyperlink w:anchor="_Toc116652508" w:history="1">
            <w:r w:rsidR="00086527" w:rsidRPr="00086527">
              <w:rPr>
                <w:rStyle w:val="Hyperlink"/>
                <w:noProof/>
                <w:sz w:val="24"/>
              </w:rPr>
              <w:t>MongoDB Access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_Toc116652508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11</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509" w:history="1">
            <w:r w:rsidR="00086527" w:rsidRPr="00086527">
              <w:rPr>
                <w:rStyle w:val="Hyperlink"/>
                <w:noProof/>
                <w:sz w:val="24"/>
              </w:rPr>
              <w:t>Requirements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_Toc116652509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11</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510" w:history="1">
            <w:r w:rsidR="00086527" w:rsidRPr="00086527">
              <w:rPr>
                <w:rStyle w:val="Hyperlink"/>
                <w:noProof/>
                <w:sz w:val="24"/>
              </w:rPr>
              <w:t>Usage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_Toc116652510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11</w:t>
            </w:r>
            <w:r w:rsidR="00086527" w:rsidRPr="00086527">
              <w:rPr>
                <w:noProof/>
                <w:webHidden/>
                <w:sz w:val="24"/>
              </w:rPr>
              <w:fldChar w:fldCharType="end"/>
            </w:r>
          </w:hyperlink>
        </w:p>
        <w:p w:rsidR="00086527" w:rsidRPr="00086527" w:rsidRDefault="005E6442">
          <w:pPr>
            <w:pStyle w:val="TOC2"/>
            <w:tabs>
              <w:tab w:val="right" w:leader="dot" w:pos="9592"/>
            </w:tabs>
            <w:rPr>
              <w:b w:val="0"/>
              <w:noProof/>
              <w:color w:val="auto"/>
              <w:sz w:val="20"/>
            </w:rPr>
          </w:pPr>
          <w:hyperlink w:anchor="_Toc116652511" w:history="1">
            <w:r w:rsidR="00086527" w:rsidRPr="00086527">
              <w:rPr>
                <w:rStyle w:val="Hyperlink"/>
                <w:noProof/>
                <w:sz w:val="24"/>
              </w:rPr>
              <w:t>Operations</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_Toc116652511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12</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2" w:history="1">
            <w:r w:rsidR="00086527" w:rsidRPr="00086527">
              <w:rPr>
                <w:rStyle w:val="Hyperlink"/>
                <w:noProof/>
                <w:sz w:val="24"/>
              </w:rPr>
              <w:t>list</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_Toc116652512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13</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3" w:history="1">
            <w:r w:rsidR="00086527" w:rsidRPr="00086527">
              <w:rPr>
                <w:rStyle w:val="Hyperlink"/>
                <w:noProof/>
                <w:sz w:val="24"/>
              </w:rPr>
              <w:t>insert_one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_Toc116652513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13</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4" w:history="1">
            <w:r w:rsidR="00086527" w:rsidRPr="00086527">
              <w:rPr>
                <w:rStyle w:val="Hyperlink"/>
                <w:noProof/>
                <w:sz w:val="24"/>
              </w:rPr>
              <w:t>insert_many</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_Toc116652514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14</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5" w:history="1">
            <w:r w:rsidR="00086527" w:rsidRPr="00086527">
              <w:rPr>
                <w:rStyle w:val="Hyperlink"/>
                <w:noProof/>
                <w:sz w:val="24"/>
              </w:rPr>
              <w:t>update_one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_Toc116652515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14</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6" w:history="1">
            <w:r w:rsidR="00086527" w:rsidRPr="00086527">
              <w:rPr>
                <w:rStyle w:val="Hyperlink"/>
                <w:noProof/>
                <w:sz w:val="24"/>
              </w:rPr>
              <w:t>update_many</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_Toc116652516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14</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7" w:history="1">
            <w:r w:rsidR="00086527" w:rsidRPr="00086527">
              <w:rPr>
                <w:rStyle w:val="Hyperlink"/>
                <w:noProof/>
                <w:sz w:val="24"/>
              </w:rPr>
              <w:t>find_one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_Toc116652517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15</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8" w:history="1">
            <w:r w:rsidR="00086527" w:rsidRPr="00086527">
              <w:rPr>
                <w:rStyle w:val="Hyperlink"/>
                <w:noProof/>
                <w:sz w:val="24"/>
              </w:rPr>
              <w:t>find_many</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_Toc116652518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15</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19" w:history="1">
            <w:r w:rsidR="00086527" w:rsidRPr="00086527">
              <w:rPr>
                <w:rStyle w:val="Hyperlink"/>
                <w:noProof/>
                <w:sz w:val="24"/>
              </w:rPr>
              <w:t>delete_one</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_Toc116652519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16</w:t>
            </w:r>
            <w:r w:rsidR="00086527" w:rsidRPr="00086527">
              <w:rPr>
                <w:noProof/>
                <w:webHidden/>
                <w:sz w:val="24"/>
              </w:rPr>
              <w:fldChar w:fldCharType="end"/>
            </w:r>
          </w:hyperlink>
        </w:p>
        <w:p w:rsidR="00086527" w:rsidRPr="00086527" w:rsidRDefault="005E6442">
          <w:pPr>
            <w:pStyle w:val="TOC3"/>
            <w:tabs>
              <w:tab w:val="right" w:leader="dot" w:pos="9592"/>
            </w:tabs>
            <w:rPr>
              <w:b w:val="0"/>
              <w:noProof/>
              <w:color w:val="auto"/>
              <w:sz w:val="20"/>
            </w:rPr>
          </w:pPr>
          <w:hyperlink w:anchor="_Toc116652520" w:history="1">
            <w:r w:rsidR="00086527" w:rsidRPr="00086527">
              <w:rPr>
                <w:rStyle w:val="Hyperlink"/>
                <w:noProof/>
                <w:sz w:val="24"/>
              </w:rPr>
              <w:t>delete_many</w:t>
            </w:r>
            <w:r w:rsidR="00086527" w:rsidRPr="00086527">
              <w:rPr>
                <w:noProof/>
                <w:webHidden/>
                <w:sz w:val="24"/>
              </w:rPr>
              <w:tab/>
            </w:r>
            <w:r w:rsidR="00086527" w:rsidRPr="00086527">
              <w:rPr>
                <w:noProof/>
                <w:webHidden/>
                <w:sz w:val="24"/>
              </w:rPr>
              <w:fldChar w:fldCharType="begin"/>
            </w:r>
            <w:r w:rsidR="00086527" w:rsidRPr="00086527">
              <w:rPr>
                <w:noProof/>
                <w:webHidden/>
                <w:sz w:val="24"/>
              </w:rPr>
              <w:instrText xml:space="preserve"> PAGEREF _Toc116652520 \h </w:instrText>
            </w:r>
            <w:r w:rsidR="00086527" w:rsidRPr="00086527">
              <w:rPr>
                <w:noProof/>
                <w:webHidden/>
                <w:sz w:val="24"/>
              </w:rPr>
            </w:r>
            <w:r w:rsidR="00086527" w:rsidRPr="00086527">
              <w:rPr>
                <w:noProof/>
                <w:webHidden/>
                <w:sz w:val="24"/>
              </w:rPr>
              <w:fldChar w:fldCharType="separate"/>
            </w:r>
            <w:r w:rsidR="00086527" w:rsidRPr="00086527">
              <w:rPr>
                <w:noProof/>
                <w:webHidden/>
                <w:sz w:val="24"/>
              </w:rPr>
              <w:t>16</w:t>
            </w:r>
            <w:r w:rsidR="00086527" w:rsidRPr="00086527">
              <w:rPr>
                <w:noProof/>
                <w:webHidden/>
                <w:sz w:val="24"/>
              </w:rPr>
              <w:fldChar w:fldCharType="end"/>
            </w:r>
          </w:hyperlink>
        </w:p>
        <w:p w:rsidR="0048791C" w:rsidRDefault="002E2F95" w:rsidP="00086527">
          <w:r w:rsidRPr="00086527">
            <w:rPr>
              <w:bCs/>
              <w:noProof/>
              <w:sz w:val="24"/>
            </w:rPr>
            <w:fldChar w:fldCharType="end"/>
          </w:r>
        </w:p>
      </w:sdtContent>
    </w:sdt>
    <w:p w:rsidR="00D077E9" w:rsidRDefault="006445BD" w:rsidP="00D077E9">
      <w:pPr>
        <w:pStyle w:val="Heading1"/>
      </w:pPr>
      <w:bookmarkStart w:id="0" w:name="_Toc116652493"/>
      <w:r>
        <w:lastRenderedPageBreak/>
        <w:t>Pengantar</w:t>
      </w:r>
      <w:bookmarkEnd w:id="0"/>
    </w:p>
    <w:tbl>
      <w:tblPr>
        <w:tblW w:w="0" w:type="auto"/>
        <w:tblInd w:w="40" w:type="dxa"/>
        <w:tblLayout w:type="fixed"/>
        <w:tblCellMar>
          <w:left w:w="0" w:type="dxa"/>
          <w:right w:w="0" w:type="dxa"/>
        </w:tblCellMar>
        <w:tblLook w:val="0000" w:firstRow="0" w:lastRow="0" w:firstColumn="0" w:lastColumn="0" w:noHBand="0" w:noVBand="0"/>
      </w:tblPr>
      <w:tblGrid>
        <w:gridCol w:w="9562"/>
      </w:tblGrid>
      <w:tr w:rsidR="00D077E9" w:rsidTr="00441A48">
        <w:trPr>
          <w:trHeight w:val="3546"/>
        </w:trPr>
        <w:tc>
          <w:tcPr>
            <w:tcW w:w="9562" w:type="dxa"/>
          </w:tcPr>
          <w:p w:rsidR="006445BD" w:rsidRDefault="006445BD" w:rsidP="00740C48">
            <w:pPr>
              <w:pStyle w:val="Content"/>
              <w:jc w:val="both"/>
            </w:pPr>
            <w:r w:rsidRPr="006445BD">
              <w:t xml:space="preserve">NoSQL adalah teknologi database baru yang menyediakan struktur data non-relasional. Dalam dokumen berikut ini, faktor kunci untuk memulai NoSQL dengan wadah database MongoDB akan dieksplorasi. </w:t>
            </w:r>
            <w:r>
              <w:t>P</w:t>
            </w:r>
            <w:r w:rsidRPr="006445BD">
              <w:t xml:space="preserve">erangkat lunak lain juga akan digunakan bersamaan dengan MongoDB. Yaitu, </w:t>
            </w:r>
            <w:r>
              <w:t>MongoDBC</w:t>
            </w:r>
            <w:r w:rsidRPr="006445BD">
              <w:t>ompas, GUI resmi MongoDB.</w:t>
            </w:r>
            <w:r w:rsidR="00877E85">
              <w:t xml:space="preserve"> Di dalam </w:t>
            </w:r>
            <w:r w:rsidR="00013D85">
              <w:t xml:space="preserve">MongoDBCompass akan dipergunakan fitur MongoDB Shell (mongosh) yaitu sebuah </w:t>
            </w:r>
            <w:r w:rsidR="00013D85" w:rsidRPr="00013D85">
              <w:rPr>
                <w:i/>
              </w:rPr>
              <w:t>environment</w:t>
            </w:r>
            <w:r w:rsidR="00013D85">
              <w:t xml:space="preserve"> untuk berinteraksi dengan MongoDB. Dengan fitur ini digunakan untuk menguji </w:t>
            </w:r>
            <w:r w:rsidR="00013D85" w:rsidRPr="00013D85">
              <w:rPr>
                <w:i/>
              </w:rPr>
              <w:t>query</w:t>
            </w:r>
            <w:r w:rsidR="00013D85" w:rsidRPr="00013D85">
              <w:t xml:space="preserve"> dan operasi seca</w:t>
            </w:r>
            <w:r w:rsidR="00013D85">
              <w:t>ra langsung dengan database</w:t>
            </w:r>
            <w:r w:rsidR="00013D85" w:rsidRPr="00013D85">
              <w:t>.</w:t>
            </w:r>
          </w:p>
          <w:p w:rsidR="004A2B20" w:rsidRDefault="004A2B20" w:rsidP="00740C48">
            <w:pPr>
              <w:pStyle w:val="Content"/>
              <w:jc w:val="both"/>
            </w:pPr>
          </w:p>
          <w:p w:rsidR="004A2B20" w:rsidRDefault="004A2B20" w:rsidP="00CE1EC7">
            <w:pPr>
              <w:pStyle w:val="Content"/>
              <w:keepNext/>
              <w:jc w:val="center"/>
            </w:pPr>
            <w:r>
              <w:rPr>
                <w:noProof/>
              </w:rPr>
              <w:drawing>
                <wp:inline distT="0" distB="0" distL="0" distR="0" wp14:anchorId="0B36DE7C" wp14:editId="0D920809">
                  <wp:extent cx="6191250" cy="3056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5421" cy="3058428"/>
                          </a:xfrm>
                          <a:prstGeom prst="rect">
                            <a:avLst/>
                          </a:prstGeom>
                        </pic:spPr>
                      </pic:pic>
                    </a:graphicData>
                  </a:graphic>
                </wp:inline>
              </w:drawing>
            </w:r>
          </w:p>
          <w:p w:rsidR="004A2B20" w:rsidRDefault="004A2B20" w:rsidP="004A2B20">
            <w:pPr>
              <w:pStyle w:val="Caption"/>
              <w:jc w:val="center"/>
            </w:pPr>
            <w:r>
              <w:t xml:space="preserve">Figure </w:t>
            </w:r>
            <w:r w:rsidR="005E6442">
              <w:fldChar w:fldCharType="begin"/>
            </w:r>
            <w:r w:rsidR="005E6442">
              <w:instrText xml:space="preserve"> SEQ Figure \* ARABIC </w:instrText>
            </w:r>
            <w:r w:rsidR="005E6442">
              <w:fldChar w:fldCharType="separate"/>
            </w:r>
            <w:r w:rsidR="00CE1EC7">
              <w:rPr>
                <w:noProof/>
              </w:rPr>
              <w:t>1</w:t>
            </w:r>
            <w:r w:rsidR="005E6442">
              <w:rPr>
                <w:noProof/>
              </w:rPr>
              <w:fldChar w:fldCharType="end"/>
            </w:r>
            <w:r>
              <w:t xml:space="preserve"> Fitur mongosh pada MongoDBCompas</w:t>
            </w:r>
          </w:p>
          <w:p w:rsidR="004A2B20" w:rsidRDefault="004A2B20" w:rsidP="004A2B20"/>
          <w:p w:rsidR="00736D92" w:rsidRDefault="00736D92" w:rsidP="00736D92">
            <w:pPr>
              <w:pStyle w:val="Content"/>
              <w:jc w:val="both"/>
            </w:pPr>
            <w:r>
              <w:t xml:space="preserve">Untuk membantu dalam </w:t>
            </w:r>
            <w:r w:rsidR="004F16D0">
              <w:rPr>
                <w:i/>
              </w:rPr>
              <w:t>operations</w:t>
            </w:r>
            <w:r>
              <w:t xml:space="preserve"> pada mongoDB maka dibuat service mongoDB Access. Didalam mongoDB Acces data-data akan terenkripsi sebelum dikirim , sehingga lintas data terjamin aman. Aturan request pada mongoDB Acces akan dibahas pada dokumen ini.</w:t>
            </w:r>
          </w:p>
          <w:p w:rsidR="00CE1EC7" w:rsidRDefault="00CE1EC7" w:rsidP="0048791C">
            <w:pPr>
              <w:pStyle w:val="Content"/>
              <w:keepNext/>
              <w:tabs>
                <w:tab w:val="left" w:pos="10035"/>
              </w:tabs>
              <w:jc w:val="center"/>
            </w:pPr>
            <w:r>
              <w:rPr>
                <w:noProof/>
              </w:rPr>
              <w:lastRenderedPageBreak/>
              <w:drawing>
                <wp:inline distT="0" distB="0" distL="0" distR="0" wp14:anchorId="0C4D64FA" wp14:editId="563A5BE2">
                  <wp:extent cx="6042660" cy="275738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6103" cy="2758960"/>
                          </a:xfrm>
                          <a:prstGeom prst="rect">
                            <a:avLst/>
                          </a:prstGeom>
                        </pic:spPr>
                      </pic:pic>
                    </a:graphicData>
                  </a:graphic>
                </wp:inline>
              </w:drawing>
            </w:r>
          </w:p>
          <w:p w:rsidR="00CE1EC7" w:rsidRDefault="00CE1EC7" w:rsidP="00CE1EC7">
            <w:pPr>
              <w:pStyle w:val="Caption"/>
              <w:jc w:val="center"/>
            </w:pPr>
            <w:r>
              <w:t xml:space="preserve">Figure </w:t>
            </w:r>
            <w:r w:rsidR="005E6442">
              <w:fldChar w:fldCharType="begin"/>
            </w:r>
            <w:r w:rsidR="005E6442">
              <w:instrText xml:space="preserve"> SEQ Figure \* ARABIC </w:instrText>
            </w:r>
            <w:r w:rsidR="005E6442">
              <w:fldChar w:fldCharType="separate"/>
            </w:r>
            <w:r>
              <w:rPr>
                <w:noProof/>
              </w:rPr>
              <w:t>2</w:t>
            </w:r>
            <w:r w:rsidR="005E6442">
              <w:rPr>
                <w:noProof/>
              </w:rPr>
              <w:fldChar w:fldCharType="end"/>
            </w:r>
            <w:r>
              <w:t>. Tampilan swagger UI di  MongoDB Acces</w:t>
            </w:r>
          </w:p>
          <w:p w:rsidR="00736D92" w:rsidRDefault="00736D92" w:rsidP="004A2B20"/>
          <w:p w:rsidR="00D43E28" w:rsidRDefault="004A2B20" w:rsidP="00D43E28">
            <w:pPr>
              <w:pStyle w:val="Heading1"/>
            </w:pPr>
            <w:bookmarkStart w:id="1" w:name="_Toc116652494"/>
            <w:r>
              <w:t>Fitur MongoDB</w:t>
            </w:r>
            <w:bookmarkEnd w:id="1"/>
          </w:p>
          <w:p w:rsidR="004A2B20" w:rsidRPr="00B94C71" w:rsidRDefault="004A2B20" w:rsidP="00B94C71">
            <w:pPr>
              <w:pStyle w:val="ListParagraph"/>
              <w:numPr>
                <w:ilvl w:val="0"/>
                <w:numId w:val="2"/>
              </w:numPr>
              <w:ind w:left="405"/>
              <w:jc w:val="both"/>
              <w:rPr>
                <w:b w:val="0"/>
              </w:rPr>
            </w:pPr>
            <w:r w:rsidRPr="00B94C71">
              <w:t>Replikasi</w:t>
            </w:r>
            <w:r w:rsidRPr="00B94C71">
              <w:rPr>
                <w:b w:val="0"/>
              </w:rPr>
              <w:t xml:space="preserve">: Fitur kumpulan replika MongoDB dikenal menyediakan ketersediaan tinggi. Dua atau lebih salinan data merupakan satu set replika. Sebuah replika-set bertindak sebagai replika primer atau sekunder. Replika sekunder menyimpan salinan data primer, </w:t>
            </w:r>
            <w:r w:rsidR="00B94C71">
              <w:rPr>
                <w:b w:val="0"/>
              </w:rPr>
              <w:t xml:space="preserve">menjaganya </w:t>
            </w:r>
            <w:r w:rsidRPr="00B94C71">
              <w:rPr>
                <w:b w:val="0"/>
              </w:rPr>
              <w:t xml:space="preserve">secara teratur, sebagai bagian dari sistem MongoDB yang direplikasi. Setiap kali replika utama </w:t>
            </w:r>
            <w:r w:rsidR="00B94C71">
              <w:rPr>
                <w:b w:val="0"/>
              </w:rPr>
              <w:t>berhenti</w:t>
            </w:r>
            <w:r w:rsidRPr="00B94C71">
              <w:rPr>
                <w:b w:val="0"/>
              </w:rPr>
              <w:t>, kumpulan replika secara otomatis menentukan sekunder mana yang harus menjadi primer dan melakukan pemilihan jika perlu. Replika sekunder juga dapat melayani operasi baca, tetapi data pada akhirnya hanya konsisten secara default. Untuk menyelesaikan pemilihan primer baru, tiga server mandiri harus ditambahkan sebagai server sekunder.</w:t>
            </w:r>
          </w:p>
          <w:p w:rsidR="004A2B20" w:rsidRPr="004A2B20" w:rsidRDefault="004A2B20" w:rsidP="00B94C71">
            <w:pPr>
              <w:ind w:left="405"/>
              <w:jc w:val="both"/>
              <w:rPr>
                <w:b w:val="0"/>
              </w:rPr>
            </w:pPr>
          </w:p>
          <w:p w:rsidR="004A2B20" w:rsidRPr="00B94C71" w:rsidRDefault="004A2B20" w:rsidP="00B94C71">
            <w:pPr>
              <w:pStyle w:val="ListParagraph"/>
              <w:numPr>
                <w:ilvl w:val="0"/>
                <w:numId w:val="2"/>
              </w:numPr>
              <w:ind w:left="405"/>
              <w:jc w:val="both"/>
              <w:rPr>
                <w:b w:val="0"/>
              </w:rPr>
            </w:pPr>
            <w:r w:rsidRPr="00B94C71">
              <w:t>Pengindeksan</w:t>
            </w:r>
            <w:r w:rsidRPr="00B94C71">
              <w:rPr>
                <w:b w:val="0"/>
              </w:rPr>
              <w:t xml:space="preserve">: Bidang MongoDB dapat diindeks dengan indeks atau indeks primer dan sekunder. Indeks MongoDB menyimpan sebagian kecil dari kumpulan data dalam bentuk yang nyaman untuk dilintasi. Indeks menyimpan nilai bidang tertentu, atau kumpulan bidang, yang diurutkan berdasarkan nilainya. Di MongoDB, indeks membantu menyelesaikan </w:t>
            </w:r>
            <w:r w:rsidR="00B94C71" w:rsidRPr="00B94C71">
              <w:rPr>
                <w:b w:val="0"/>
                <w:i/>
              </w:rPr>
              <w:t>query</w:t>
            </w:r>
            <w:r w:rsidRPr="00B94C71">
              <w:rPr>
                <w:b w:val="0"/>
              </w:rPr>
              <w:t xml:space="preserve"> secara efisien dengan menyimpan sebagian kecil kumpulan data dalam bentuk yang </w:t>
            </w:r>
            <w:r w:rsidR="00B94C71">
              <w:rPr>
                <w:b w:val="0"/>
              </w:rPr>
              <w:t>ramah</w:t>
            </w:r>
            <w:r w:rsidRPr="00B94C71">
              <w:rPr>
                <w:b w:val="0"/>
              </w:rPr>
              <w:t>. Indeks MongoDB mirip dengan indeks basis data relasional yang khas.</w:t>
            </w:r>
          </w:p>
          <w:p w:rsidR="004A2B20" w:rsidRPr="004A2B20" w:rsidRDefault="004A2B20" w:rsidP="00B94C71">
            <w:pPr>
              <w:ind w:left="405"/>
              <w:jc w:val="both"/>
              <w:rPr>
                <w:b w:val="0"/>
              </w:rPr>
            </w:pPr>
          </w:p>
          <w:p w:rsidR="004A2B20" w:rsidRPr="00B94C71" w:rsidRDefault="004A2B20" w:rsidP="00B94C71">
            <w:pPr>
              <w:pStyle w:val="ListParagraph"/>
              <w:numPr>
                <w:ilvl w:val="0"/>
                <w:numId w:val="2"/>
              </w:numPr>
              <w:ind w:left="405"/>
              <w:jc w:val="both"/>
              <w:rPr>
                <w:b w:val="0"/>
              </w:rPr>
            </w:pPr>
            <w:r w:rsidRPr="00B94C71">
              <w:lastRenderedPageBreak/>
              <w:t>Penyimpanan file</w:t>
            </w:r>
            <w:r w:rsidRPr="00B94C71">
              <w:rPr>
                <w:b w:val="0"/>
              </w:rPr>
              <w:t>: GridFS, yang menggunakan MongoDB sebagai sistem file, dapat digunakan untuk menyeimbangkan dan mereplikasi data di beberapa mesin. Sebuah file dapat disimpan di MongoDB sebagai sistem file grid. Ini memiliki fitur yang mirip dengan sistem file seperti load balancing dan replikasi data.</w:t>
            </w:r>
          </w:p>
          <w:p w:rsidR="004A2B20" w:rsidRPr="004A2B20" w:rsidRDefault="004A2B20" w:rsidP="00B94C71">
            <w:pPr>
              <w:ind w:left="405"/>
              <w:jc w:val="both"/>
              <w:rPr>
                <w:b w:val="0"/>
              </w:rPr>
            </w:pPr>
          </w:p>
          <w:p w:rsidR="004A2B20" w:rsidRPr="00B94C71" w:rsidRDefault="004A2B20" w:rsidP="00B94C71">
            <w:pPr>
              <w:pStyle w:val="ListParagraph"/>
              <w:numPr>
                <w:ilvl w:val="0"/>
                <w:numId w:val="2"/>
              </w:numPr>
              <w:ind w:left="405"/>
              <w:jc w:val="both"/>
              <w:rPr>
                <w:b w:val="0"/>
              </w:rPr>
            </w:pPr>
            <w:r w:rsidRPr="00B94C71">
              <w:t>Agregasi</w:t>
            </w:r>
            <w:r w:rsidRPr="00B94C71">
              <w:rPr>
                <w:b w:val="0"/>
              </w:rPr>
              <w:t>: Agreg</w:t>
            </w:r>
            <w:r w:rsidR="00B94C71">
              <w:rPr>
                <w:b w:val="0"/>
              </w:rPr>
              <w:t xml:space="preserve">asi pipeline. </w:t>
            </w:r>
            <w:r w:rsidRPr="00B94C71">
              <w:rPr>
                <w:b w:val="0"/>
              </w:rPr>
              <w:t>Menurut dokumentasi MongoDB, Agregasi Pipeline memberikan kinerja yang lebih baik untuk sebagian besar operasi agregasi. Kerangka kerja agregasi mencakup $lookup dan standar deviasi seperti operator statistik.</w:t>
            </w:r>
          </w:p>
          <w:p w:rsidR="004A2B20" w:rsidRPr="004A2B20" w:rsidRDefault="004A2B20" w:rsidP="00B94C71">
            <w:pPr>
              <w:ind w:left="405"/>
              <w:jc w:val="both"/>
              <w:rPr>
                <w:b w:val="0"/>
              </w:rPr>
            </w:pPr>
          </w:p>
          <w:p w:rsidR="004A2B20" w:rsidRPr="00B94C71" w:rsidRDefault="004A2B20" w:rsidP="00B94C71">
            <w:pPr>
              <w:pStyle w:val="ListParagraph"/>
              <w:numPr>
                <w:ilvl w:val="0"/>
                <w:numId w:val="2"/>
              </w:numPr>
              <w:ind w:left="405"/>
              <w:jc w:val="both"/>
              <w:rPr>
                <w:b w:val="0"/>
              </w:rPr>
            </w:pPr>
            <w:r w:rsidRPr="00B94C71">
              <w:t>Sharding</w:t>
            </w:r>
            <w:r w:rsidRPr="00B94C71">
              <w:rPr>
                <w:b w:val="0"/>
              </w:rPr>
              <w:t xml:space="preserve">: Sharding adalah pemisahan data antar mesin. </w:t>
            </w:r>
            <w:r w:rsidR="00B94C71">
              <w:rPr>
                <w:b w:val="0"/>
              </w:rPr>
              <w:t xml:space="preserve">Sharding MongoDB memungkinkan </w:t>
            </w:r>
            <w:r w:rsidRPr="00B94C71">
              <w:rPr>
                <w:b w:val="0"/>
              </w:rPr>
              <w:t>untuk membagi koleksi di antara banyak mesin (pecahan), memungkinkannya untuk tumbuh melampaui batasan sumber daya</w:t>
            </w:r>
            <w:r w:rsidR="00B94C71">
              <w:rPr>
                <w:b w:val="0"/>
              </w:rPr>
              <w:t>.</w:t>
            </w:r>
          </w:p>
          <w:p w:rsidR="00E06E32" w:rsidRDefault="00E06E32" w:rsidP="00DF027C">
            <w:pPr>
              <w:pStyle w:val="Content"/>
            </w:pPr>
          </w:p>
          <w:p w:rsidR="00E06E32" w:rsidRDefault="00E06E32" w:rsidP="00DF027C">
            <w:pPr>
              <w:pStyle w:val="Content"/>
            </w:pPr>
          </w:p>
          <w:p w:rsidR="005D2874" w:rsidRDefault="00736D92" w:rsidP="00736D92">
            <w:pPr>
              <w:pStyle w:val="Heading1"/>
            </w:pPr>
            <w:bookmarkStart w:id="2" w:name="_Toc116652495"/>
            <w:r>
              <w:t>MongoDB (mongosh)</w:t>
            </w:r>
            <w:bookmarkEnd w:id="2"/>
          </w:p>
          <w:p w:rsidR="00E06E32" w:rsidRPr="00DF027C" w:rsidRDefault="00E06E32" w:rsidP="00E06E32">
            <w:pPr>
              <w:pStyle w:val="Content"/>
            </w:pPr>
            <w:r>
              <w:t xml:space="preserve">Ketikkan perintah-perintah  dibawah ini pada menu </w:t>
            </w:r>
            <w:r w:rsidRPr="00E06E32">
              <w:rPr>
                <w:b/>
              </w:rPr>
              <w:t>mongosh</w:t>
            </w:r>
            <w:r>
              <w:t xml:space="preserve"> di MongoDB Compass.</w:t>
            </w:r>
          </w:p>
          <w:p w:rsidR="00DF027C" w:rsidRPr="0044166D" w:rsidRDefault="00736D92" w:rsidP="00736D92">
            <w:pPr>
              <w:pStyle w:val="Heading2"/>
              <w:rPr>
                <w:sz w:val="40"/>
                <w:u w:val="single"/>
              </w:rPr>
            </w:pPr>
            <w:bookmarkStart w:id="3" w:name="_Toc116652496"/>
            <w:r w:rsidRPr="0044166D">
              <w:rPr>
                <w:sz w:val="40"/>
                <w:u w:val="single"/>
              </w:rPr>
              <w:t>Helpers</w:t>
            </w:r>
            <w:bookmarkEnd w:id="3"/>
          </w:p>
          <w:p w:rsidR="00736D92" w:rsidRPr="00391A58" w:rsidRDefault="00736D92" w:rsidP="00391A58">
            <w:pPr>
              <w:pStyle w:val="Heading3"/>
            </w:pPr>
            <w:bookmarkStart w:id="4" w:name="_Toc116652497"/>
            <w:r w:rsidRPr="00391A58">
              <w:t>Show Databases</w:t>
            </w:r>
            <w:bookmarkEnd w:id="4"/>
          </w:p>
          <w:p w:rsidR="00736D92" w:rsidRPr="00736D92" w:rsidRDefault="00736D92" w:rsidP="00391A58">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736D92">
              <w:rPr>
                <w:rFonts w:ascii="Courier New" w:hAnsi="Courier New" w:cs="Courier New"/>
                <w:sz w:val="24"/>
              </w:rPr>
              <w:t>show dbs</w:t>
            </w:r>
          </w:p>
          <w:p w:rsidR="00DF027C" w:rsidRDefault="00736D92" w:rsidP="00391A58">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736D92">
              <w:rPr>
                <w:rFonts w:ascii="Courier New" w:hAnsi="Courier New" w:cs="Courier New"/>
                <w:sz w:val="24"/>
              </w:rPr>
              <w:t>db // prints the current database</w:t>
            </w:r>
          </w:p>
          <w:p w:rsidR="00391A58" w:rsidRDefault="00391A58" w:rsidP="00736D92">
            <w:pPr>
              <w:pStyle w:val="Content"/>
              <w:rPr>
                <w:rFonts w:ascii="Courier New" w:hAnsi="Courier New" w:cs="Courier New"/>
                <w:sz w:val="24"/>
              </w:rPr>
            </w:pPr>
          </w:p>
          <w:p w:rsidR="00391A58" w:rsidRPr="00391A58" w:rsidRDefault="00391A58" w:rsidP="00380EC9">
            <w:pPr>
              <w:pStyle w:val="Heading3"/>
            </w:pPr>
            <w:bookmarkStart w:id="5" w:name="_Toc116652498"/>
            <w:r w:rsidRPr="00391A58">
              <w:t>Switch Database</w:t>
            </w:r>
            <w:bookmarkEnd w:id="5"/>
          </w:p>
          <w:p w:rsidR="00391A58" w:rsidRDefault="00380EC9" w:rsidP="00380EC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380EC9">
              <w:rPr>
                <w:rFonts w:ascii="Courier New" w:hAnsi="Courier New" w:cs="Courier New"/>
                <w:sz w:val="24"/>
              </w:rPr>
              <w:t>use &lt;database_name&gt;</w:t>
            </w:r>
          </w:p>
          <w:p w:rsidR="00391A58" w:rsidRDefault="00391A58" w:rsidP="00736D92">
            <w:pPr>
              <w:pStyle w:val="Content"/>
              <w:rPr>
                <w:rFonts w:ascii="Courier New" w:hAnsi="Courier New" w:cs="Courier New"/>
                <w:sz w:val="24"/>
              </w:rPr>
            </w:pPr>
          </w:p>
          <w:p w:rsidR="00391A58" w:rsidRDefault="00AD0CA8" w:rsidP="00AD0CA8">
            <w:pPr>
              <w:pStyle w:val="Heading3"/>
            </w:pPr>
            <w:bookmarkStart w:id="6" w:name="_Toc116652499"/>
            <w:r w:rsidRPr="00AD0CA8">
              <w:t>Show Collections</w:t>
            </w:r>
            <w:bookmarkEnd w:id="6"/>
          </w:p>
          <w:p w:rsidR="00AD0CA8" w:rsidRPr="00AD0CA8" w:rsidRDefault="00AD0CA8" w:rsidP="00AD0CA8">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D0CA8">
              <w:rPr>
                <w:rFonts w:ascii="Courier New" w:hAnsi="Courier New" w:cs="Courier New"/>
                <w:sz w:val="24"/>
              </w:rPr>
              <w:t>show collections</w:t>
            </w:r>
          </w:p>
          <w:p w:rsidR="00391A58" w:rsidRDefault="00391A58" w:rsidP="00736D92">
            <w:pPr>
              <w:pStyle w:val="Content"/>
              <w:rPr>
                <w:rFonts w:ascii="Courier New" w:hAnsi="Courier New" w:cs="Courier New"/>
                <w:sz w:val="24"/>
              </w:rPr>
            </w:pPr>
          </w:p>
          <w:p w:rsidR="00391A58" w:rsidRPr="00AD0CA8" w:rsidRDefault="00AD0CA8" w:rsidP="00AD0CA8">
            <w:pPr>
              <w:pStyle w:val="Heading3"/>
            </w:pPr>
            <w:bookmarkStart w:id="7" w:name="_Toc116652500"/>
            <w:r w:rsidRPr="00AD0CA8">
              <w:t>Run JavaScript File</w:t>
            </w:r>
            <w:bookmarkEnd w:id="7"/>
          </w:p>
          <w:p w:rsidR="00391A58" w:rsidRDefault="00AD0CA8" w:rsidP="00AD0CA8">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D0CA8">
              <w:rPr>
                <w:rFonts w:ascii="Courier New" w:hAnsi="Courier New" w:cs="Courier New"/>
                <w:sz w:val="24"/>
              </w:rPr>
              <w:t>load("myScript.js")</w:t>
            </w:r>
            <w:r>
              <w:rPr>
                <w:rFonts w:ascii="Courier New" w:hAnsi="Courier New" w:cs="Courier New"/>
                <w:sz w:val="24"/>
              </w:rPr>
              <w:t xml:space="preserve"> //if your file </w:t>
            </w:r>
            <w:r w:rsidR="00D3561C">
              <w:rPr>
                <w:rFonts w:ascii="Courier New" w:hAnsi="Courier New" w:cs="Courier New"/>
                <w:sz w:val="24"/>
              </w:rPr>
              <w:t xml:space="preserve">js </w:t>
            </w:r>
            <w:r>
              <w:rPr>
                <w:rFonts w:ascii="Courier New" w:hAnsi="Courier New" w:cs="Courier New"/>
                <w:sz w:val="24"/>
              </w:rPr>
              <w:t>exist</w:t>
            </w:r>
          </w:p>
          <w:p w:rsidR="00391A58" w:rsidRDefault="00391A58" w:rsidP="00736D92">
            <w:pPr>
              <w:pStyle w:val="Content"/>
              <w:rPr>
                <w:rFonts w:ascii="Courier New" w:hAnsi="Courier New" w:cs="Courier New"/>
                <w:sz w:val="24"/>
              </w:rPr>
            </w:pPr>
          </w:p>
          <w:p w:rsidR="00391A58" w:rsidRPr="0044166D" w:rsidRDefault="007B01C9" w:rsidP="007B01C9">
            <w:pPr>
              <w:pStyle w:val="Heading2"/>
              <w:rPr>
                <w:sz w:val="40"/>
                <w:u w:val="single"/>
              </w:rPr>
            </w:pPr>
            <w:bookmarkStart w:id="8" w:name="_Toc116652501"/>
            <w:r w:rsidRPr="0044166D">
              <w:rPr>
                <w:sz w:val="40"/>
                <w:u w:val="single"/>
              </w:rPr>
              <w:lastRenderedPageBreak/>
              <w:t>CRUD</w:t>
            </w:r>
            <w:bookmarkEnd w:id="8"/>
          </w:p>
          <w:p w:rsidR="00D3561C" w:rsidRDefault="00D3561C" w:rsidP="00D3561C">
            <w:pPr>
              <w:pStyle w:val="Content"/>
              <w:jc w:val="both"/>
            </w:pPr>
            <w:r>
              <w:t xml:space="preserve">Sebelumnya buat dahulu database </w:t>
            </w:r>
            <w:r w:rsidR="0046373B">
              <w:rPr>
                <w:b/>
              </w:rPr>
              <w:t>dbtest</w:t>
            </w:r>
            <w:r>
              <w:t xml:space="preserve"> di mongoDBCompas sebagai </w:t>
            </w:r>
            <w:r w:rsidRPr="0033195C">
              <w:rPr>
                <w:i/>
              </w:rPr>
              <w:t>dummy</w:t>
            </w:r>
            <w:r>
              <w:t xml:space="preserve"> pengetesan.</w:t>
            </w:r>
            <w:r w:rsidR="001219B0">
              <w:t xml:space="preserve"> Lalu pindah cursor database ke </w:t>
            </w:r>
            <w:r w:rsidR="001219B0" w:rsidRPr="001219B0">
              <w:rPr>
                <w:b/>
              </w:rPr>
              <w:t>dbtest</w:t>
            </w:r>
            <w:r w:rsidR="001219B0">
              <w:t xml:space="preserve"> dengan mengetikan </w:t>
            </w:r>
            <w:r w:rsidR="001219B0" w:rsidRPr="0033195C">
              <w:rPr>
                <w:i/>
              </w:rPr>
              <w:t>command</w:t>
            </w:r>
            <w:r w:rsidR="001219B0">
              <w:t xml:space="preserve"> berikut pada mongosh</w:t>
            </w:r>
          </w:p>
          <w:p w:rsidR="001219B0" w:rsidRDefault="001219B0" w:rsidP="00D3561C">
            <w:pPr>
              <w:pStyle w:val="Content"/>
              <w:jc w:val="both"/>
            </w:pPr>
          </w:p>
          <w:p w:rsidR="001219B0" w:rsidRPr="001219B0" w:rsidRDefault="001219B0" w:rsidP="001219B0">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use dbtest</w:t>
            </w:r>
          </w:p>
          <w:p w:rsidR="001219B0" w:rsidRDefault="001219B0" w:rsidP="00D3561C">
            <w:pPr>
              <w:pStyle w:val="Content"/>
              <w:jc w:val="both"/>
            </w:pPr>
          </w:p>
          <w:p w:rsidR="00E62806" w:rsidRDefault="00E62806" w:rsidP="00D3561C">
            <w:pPr>
              <w:pStyle w:val="Content"/>
              <w:jc w:val="both"/>
            </w:pPr>
            <w:r>
              <w:t>Format umum dari syntax mongo shell biasanya seperti dibawah ini.</w:t>
            </w:r>
          </w:p>
          <w:p w:rsidR="00E62806" w:rsidRDefault="00E62806" w:rsidP="00D3561C">
            <w:pPr>
              <w:pStyle w:val="Content"/>
              <w:jc w:val="both"/>
            </w:pPr>
          </w:p>
          <w:p w:rsidR="00E62806" w:rsidRDefault="00E62806" w:rsidP="00E62806">
            <w:pPr>
              <w:pStyle w:val="Content"/>
              <w:shd w:val="clear" w:color="auto" w:fill="F2F2F2" w:themeFill="background1" w:themeFillShade="F2"/>
              <w:jc w:val="both"/>
            </w:pPr>
          </w:p>
          <w:p w:rsidR="00E62806" w:rsidRDefault="00E62806" w:rsidP="00E62806">
            <w:pPr>
              <w:pStyle w:val="Content"/>
              <w:shd w:val="clear" w:color="auto" w:fill="F2F2F2" w:themeFill="background1" w:themeFillShade="F2"/>
              <w:jc w:val="center"/>
            </w:pPr>
            <w:r>
              <w:t>&lt;</w:t>
            </w:r>
            <w:r w:rsidRPr="00E62806">
              <w:rPr>
                <w:i/>
              </w:rPr>
              <w:t>database name</w:t>
            </w:r>
            <w:r>
              <w:t>&gt;.&lt;</w:t>
            </w:r>
            <w:r w:rsidRPr="00E62806">
              <w:rPr>
                <w:i/>
              </w:rPr>
              <w:t>collection name</w:t>
            </w:r>
            <w:r>
              <w:t>&gt;.&lt;</w:t>
            </w:r>
            <w:r w:rsidRPr="00E62806">
              <w:rPr>
                <w:i/>
              </w:rPr>
              <w:t>operation name</w:t>
            </w:r>
            <w:r>
              <w:t>&gt;</w:t>
            </w:r>
            <w:r w:rsidR="00130411">
              <w:t>(</w:t>
            </w:r>
            <w:r>
              <w:t>&lt;</w:t>
            </w:r>
            <w:r w:rsidRPr="00E62806">
              <w:rPr>
                <w:i/>
              </w:rPr>
              <w:t>content array</w:t>
            </w:r>
            <w:r>
              <w:t>&gt;</w:t>
            </w:r>
            <w:r w:rsidR="00130411">
              <w:t>)</w:t>
            </w:r>
          </w:p>
          <w:p w:rsidR="00D3561C" w:rsidRDefault="00D3561C" w:rsidP="00E62806">
            <w:pPr>
              <w:pStyle w:val="Content"/>
              <w:shd w:val="clear" w:color="auto" w:fill="F2F2F2" w:themeFill="background1" w:themeFillShade="F2"/>
            </w:pPr>
          </w:p>
          <w:p w:rsidR="00E62806" w:rsidRPr="00D3561C" w:rsidRDefault="00E62806" w:rsidP="00D3561C">
            <w:pPr>
              <w:pStyle w:val="Content"/>
            </w:pPr>
          </w:p>
          <w:p w:rsidR="00391A58" w:rsidRPr="0044166D" w:rsidRDefault="007B01C9" w:rsidP="007B01C9">
            <w:pPr>
              <w:pStyle w:val="Heading3"/>
              <w:rPr>
                <w:sz w:val="28"/>
              </w:rPr>
            </w:pPr>
            <w:bookmarkStart w:id="9" w:name="_Toc116652502"/>
            <w:r w:rsidRPr="0044166D">
              <w:rPr>
                <w:sz w:val="28"/>
              </w:rPr>
              <w:t>Create</w:t>
            </w:r>
            <w:bookmarkEnd w:id="9"/>
          </w:p>
          <w:p w:rsidR="007B01C9" w:rsidRDefault="0046373B"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C21EE1">
              <w:rPr>
                <w:rFonts w:ascii="Courier New" w:hAnsi="Courier New" w:cs="Courier New"/>
                <w:sz w:val="24"/>
              </w:rPr>
              <w:t>.docs</w:t>
            </w:r>
            <w:r w:rsidR="007B01C9" w:rsidRPr="007B01C9">
              <w:rPr>
                <w:rFonts w:ascii="Courier New" w:hAnsi="Courier New" w:cs="Courier New"/>
                <w:sz w:val="24"/>
              </w:rPr>
              <w:t>.insertOne({name: "Max"})</w:t>
            </w:r>
          </w:p>
          <w:p w:rsidR="00693499" w:rsidRPr="007B01C9" w:rsidRDefault="00693499"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7B01C9" w:rsidRDefault="0046373B"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7B01C9" w:rsidRPr="007B01C9">
              <w:rPr>
                <w:rFonts w:ascii="Courier New" w:hAnsi="Courier New" w:cs="Courier New"/>
                <w:sz w:val="24"/>
              </w:rPr>
              <w:t>.</w:t>
            </w:r>
            <w:r w:rsidR="00C21EE1">
              <w:rPr>
                <w:rFonts w:ascii="Courier New" w:hAnsi="Courier New" w:cs="Courier New"/>
                <w:sz w:val="24"/>
              </w:rPr>
              <w:t>docs</w:t>
            </w:r>
            <w:r w:rsidR="007B01C9" w:rsidRPr="007B01C9">
              <w:rPr>
                <w:rFonts w:ascii="Courier New" w:hAnsi="Courier New" w:cs="Courier New"/>
                <w:sz w:val="24"/>
              </w:rPr>
              <w:t>.insert([{name: "Max"}, {name:"Alex"}]) // ordered bulk insert</w:t>
            </w:r>
          </w:p>
          <w:p w:rsidR="00693499" w:rsidRPr="007B01C9" w:rsidRDefault="00693499"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7B01C9" w:rsidRDefault="0046373B"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7B01C9" w:rsidRPr="007B01C9">
              <w:rPr>
                <w:rFonts w:ascii="Courier New" w:hAnsi="Courier New" w:cs="Courier New"/>
                <w:sz w:val="24"/>
              </w:rPr>
              <w:t>.</w:t>
            </w:r>
            <w:r w:rsidR="00C21EE1">
              <w:rPr>
                <w:rFonts w:ascii="Courier New" w:hAnsi="Courier New" w:cs="Courier New"/>
                <w:sz w:val="24"/>
              </w:rPr>
              <w:t>docs</w:t>
            </w:r>
            <w:r w:rsidR="007B01C9" w:rsidRPr="007B01C9">
              <w:rPr>
                <w:rFonts w:ascii="Courier New" w:hAnsi="Courier New" w:cs="Courier New"/>
                <w:sz w:val="24"/>
              </w:rPr>
              <w:t>.insert([{name: "Max"}, {name:"Alex"}], {ordered: false}) // unordered bulk insert</w:t>
            </w:r>
          </w:p>
          <w:p w:rsidR="00693499" w:rsidRPr="007B01C9" w:rsidRDefault="00693499"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7B01C9" w:rsidRDefault="0046373B"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7B01C9" w:rsidRPr="007B01C9">
              <w:rPr>
                <w:rFonts w:ascii="Courier New" w:hAnsi="Courier New" w:cs="Courier New"/>
                <w:sz w:val="24"/>
              </w:rPr>
              <w:t>.</w:t>
            </w:r>
            <w:r w:rsidR="00C21EE1">
              <w:rPr>
                <w:rFonts w:ascii="Courier New" w:hAnsi="Courier New" w:cs="Courier New"/>
                <w:sz w:val="24"/>
              </w:rPr>
              <w:t>docs</w:t>
            </w:r>
            <w:r w:rsidR="007B01C9" w:rsidRPr="007B01C9">
              <w:rPr>
                <w:rFonts w:ascii="Courier New" w:hAnsi="Courier New" w:cs="Courier New"/>
                <w:sz w:val="24"/>
              </w:rPr>
              <w:t>.insert({date: ISODate()})</w:t>
            </w:r>
          </w:p>
          <w:p w:rsidR="00693499" w:rsidRPr="007B01C9" w:rsidRDefault="00693499"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391A58" w:rsidRDefault="0046373B" w:rsidP="00693499">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7B01C9" w:rsidRPr="007B01C9">
              <w:rPr>
                <w:rFonts w:ascii="Courier New" w:hAnsi="Courier New" w:cs="Courier New"/>
                <w:sz w:val="24"/>
              </w:rPr>
              <w:t>.</w:t>
            </w:r>
            <w:r w:rsidR="00C21EE1">
              <w:rPr>
                <w:rFonts w:ascii="Courier New" w:hAnsi="Courier New" w:cs="Courier New"/>
                <w:sz w:val="24"/>
              </w:rPr>
              <w:t>docs</w:t>
            </w:r>
            <w:r w:rsidR="007B01C9" w:rsidRPr="007B01C9">
              <w:rPr>
                <w:rFonts w:ascii="Courier New" w:hAnsi="Courier New" w:cs="Courier New"/>
                <w:sz w:val="24"/>
              </w:rPr>
              <w:t>.insert({name: "Max"}, {"writeConcern": {"w": "majority", "wtimeout": 5000}})</w:t>
            </w:r>
          </w:p>
          <w:p w:rsidR="00391A58" w:rsidRDefault="00391A58" w:rsidP="00736D92">
            <w:pPr>
              <w:pStyle w:val="Content"/>
              <w:rPr>
                <w:rFonts w:ascii="Courier New" w:hAnsi="Courier New" w:cs="Courier New"/>
                <w:sz w:val="24"/>
              </w:rPr>
            </w:pPr>
          </w:p>
          <w:p w:rsidR="00205FAE" w:rsidRDefault="00205FAE" w:rsidP="00736D92">
            <w:pPr>
              <w:pStyle w:val="Content"/>
              <w:rPr>
                <w:rFonts w:ascii="Courier New" w:hAnsi="Courier New" w:cs="Courier New"/>
                <w:sz w:val="24"/>
              </w:rPr>
            </w:pPr>
          </w:p>
          <w:p w:rsidR="00205FAE" w:rsidRPr="002E2F95" w:rsidRDefault="00C21EE1" w:rsidP="002E2F95">
            <w:pPr>
              <w:pStyle w:val="Heading3"/>
              <w:rPr>
                <w:sz w:val="28"/>
              </w:rPr>
            </w:pPr>
            <w:bookmarkStart w:id="10" w:name="_Toc116652503"/>
            <w:r w:rsidRPr="0044166D">
              <w:rPr>
                <w:sz w:val="28"/>
              </w:rPr>
              <w:t>Read</w:t>
            </w:r>
            <w:bookmarkEnd w:id="10"/>
          </w:p>
          <w:p w:rsidR="00205FAE" w:rsidRPr="000E714D" w:rsidRDefault="00205FAE" w:rsidP="00205FAE">
            <w:pPr>
              <w:pStyle w:val="Heading4"/>
              <w:rPr>
                <w:sz w:val="22"/>
                <w:u w:val="single"/>
              </w:rPr>
            </w:pPr>
            <w:r w:rsidRPr="000E714D">
              <w:rPr>
                <w:sz w:val="22"/>
                <w:u w:val="single"/>
              </w:rPr>
              <w:t>Common</w:t>
            </w:r>
          </w:p>
          <w:p w:rsidR="00205FAE" w:rsidRDefault="0046373B"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205FAE" w:rsidRPr="00205FAE">
              <w:rPr>
                <w:rFonts w:ascii="Courier New" w:hAnsi="Courier New" w:cs="Courier New"/>
                <w:sz w:val="24"/>
              </w:rPr>
              <w:t>.docs.findOne() // returns a single document</w:t>
            </w:r>
          </w:p>
          <w:p w:rsidR="00205FAE" w:rsidRPr="00205FAE" w:rsidRDefault="00205FAE"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205FAE" w:rsidRDefault="0046373B"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205FAE" w:rsidRPr="00205FAE">
              <w:rPr>
                <w:rFonts w:ascii="Courier New" w:hAnsi="Courier New" w:cs="Courier New"/>
                <w:sz w:val="24"/>
              </w:rPr>
              <w:t>.docs.find()    // returns a cursor - show 20 results - "it" to display more</w:t>
            </w:r>
          </w:p>
          <w:p w:rsidR="00205FAE" w:rsidRPr="00205FAE" w:rsidRDefault="00205FAE"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205FAE" w:rsidRDefault="0046373B"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205FAE" w:rsidRPr="00205FAE">
              <w:rPr>
                <w:rFonts w:ascii="Courier New" w:hAnsi="Courier New" w:cs="Courier New"/>
                <w:sz w:val="24"/>
              </w:rPr>
              <w:t>.docs.find().pretty()</w:t>
            </w:r>
          </w:p>
          <w:p w:rsidR="00205FAE" w:rsidRPr="00205FAE" w:rsidRDefault="00205FAE"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205FAE" w:rsidRDefault="0046373B"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205FAE" w:rsidRPr="00205FAE">
              <w:rPr>
                <w:rFonts w:ascii="Courier New" w:hAnsi="Courier New" w:cs="Courier New"/>
                <w:sz w:val="24"/>
              </w:rPr>
              <w:t>.docs.find({name: "Max", age: 32}) // implicit logical "AND".</w:t>
            </w:r>
          </w:p>
          <w:p w:rsidR="00205FAE" w:rsidRPr="00205FAE" w:rsidRDefault="00205FAE"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205FAE" w:rsidRDefault="0046373B"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205FAE" w:rsidRPr="00205FAE">
              <w:rPr>
                <w:rFonts w:ascii="Courier New" w:hAnsi="Courier New" w:cs="Courier New"/>
                <w:sz w:val="24"/>
              </w:rPr>
              <w:t>.docs.find({date: ISODate("2020-09-25T13:57:17.180Z")})</w:t>
            </w:r>
          </w:p>
          <w:p w:rsidR="00205FAE" w:rsidRPr="00205FAE" w:rsidRDefault="00205FAE"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391A58" w:rsidRDefault="0046373B" w:rsidP="007E26CF">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205FAE" w:rsidRPr="00205FAE">
              <w:rPr>
                <w:rFonts w:ascii="Courier New" w:hAnsi="Courier New" w:cs="Courier New"/>
                <w:sz w:val="24"/>
              </w:rPr>
              <w:t>.docs.distinct("name")</w:t>
            </w:r>
            <w:r w:rsidR="00205FAE">
              <w:rPr>
                <w:rFonts w:ascii="Courier New" w:hAnsi="Courier New" w:cs="Courier New"/>
                <w:sz w:val="24"/>
              </w:rPr>
              <w:t xml:space="preserve"> // remove duplicate name</w:t>
            </w:r>
          </w:p>
          <w:p w:rsidR="00391A58" w:rsidRDefault="00391A58" w:rsidP="00736D92">
            <w:pPr>
              <w:pStyle w:val="Content"/>
              <w:rPr>
                <w:rFonts w:ascii="Courier New" w:hAnsi="Courier New" w:cs="Courier New"/>
                <w:sz w:val="24"/>
              </w:rPr>
            </w:pPr>
          </w:p>
          <w:p w:rsidR="00082885" w:rsidRPr="000E714D" w:rsidRDefault="00082885" w:rsidP="00082885">
            <w:pPr>
              <w:pStyle w:val="Heading4"/>
              <w:rPr>
                <w:sz w:val="22"/>
                <w:u w:val="single"/>
              </w:rPr>
            </w:pPr>
            <w:r w:rsidRPr="000E714D">
              <w:rPr>
                <w:sz w:val="22"/>
                <w:u w:val="single"/>
              </w:rPr>
              <w:t>Count</w:t>
            </w: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FA0158">
              <w:rPr>
                <w:rFonts w:ascii="Courier New" w:hAnsi="Courier New" w:cs="Courier New"/>
                <w:b w:val="0"/>
                <w:sz w:val="24"/>
              </w:rPr>
              <w:t xml:space="preserve">.docs.count({age: 32}) </w:t>
            </w:r>
            <w:r w:rsidR="00082885" w:rsidRPr="00082885">
              <w:rPr>
                <w:rFonts w:ascii="Courier New" w:hAnsi="Courier New" w:cs="Courier New"/>
                <w:b w:val="0"/>
                <w:sz w:val="24"/>
              </w:rPr>
              <w:t>// estimation based on docsection metadata</w:t>
            </w:r>
          </w:p>
          <w:p w:rsidR="00082885" w:rsidRPr="00082885" w:rsidRDefault="00082885"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w:t>
            </w:r>
            <w:r w:rsidR="00FA0158">
              <w:rPr>
                <w:rFonts w:ascii="Courier New" w:hAnsi="Courier New" w:cs="Courier New"/>
                <w:b w:val="0"/>
                <w:sz w:val="24"/>
              </w:rPr>
              <w:t xml:space="preserve">ocs.estimatedDocumentCount() </w:t>
            </w:r>
            <w:r w:rsidR="00082885" w:rsidRPr="00082885">
              <w:rPr>
                <w:rFonts w:ascii="Courier New" w:hAnsi="Courier New" w:cs="Courier New"/>
                <w:b w:val="0"/>
                <w:sz w:val="24"/>
              </w:rPr>
              <w:t>// estimation based on docsection metadata</w:t>
            </w:r>
          </w:p>
          <w:p w:rsidR="00082885" w:rsidRPr="00082885" w:rsidRDefault="00082885"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82885" w:rsidRPr="00082885">
              <w:rPr>
                <w:rFonts w:ascii="Courier New" w:hAnsi="Courier New" w:cs="Courier New"/>
                <w:sz w:val="24"/>
              </w:rPr>
              <w:t>.docs.countDocuments({age: 32}) // alias for an aggregation pipeline - accurate count</w:t>
            </w:r>
          </w:p>
          <w:p w:rsidR="00391A58" w:rsidRDefault="00391A58" w:rsidP="00736D92">
            <w:pPr>
              <w:pStyle w:val="Content"/>
              <w:rPr>
                <w:rFonts w:ascii="Courier New" w:hAnsi="Courier New" w:cs="Courier New"/>
                <w:sz w:val="24"/>
              </w:rPr>
            </w:pPr>
          </w:p>
          <w:p w:rsidR="00391A58" w:rsidRPr="000E714D" w:rsidRDefault="00082885" w:rsidP="00082885">
            <w:pPr>
              <w:pStyle w:val="Heading4"/>
              <w:rPr>
                <w:sz w:val="22"/>
                <w:u w:val="single"/>
              </w:rPr>
            </w:pPr>
            <w:r w:rsidRPr="000E714D">
              <w:rPr>
                <w:sz w:val="22"/>
                <w:u w:val="single"/>
              </w:rPr>
              <w:t>Comparison</w:t>
            </w: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{$gt: 1970}})</w:t>
            </w:r>
            <w:r w:rsidR="00082885">
              <w:rPr>
                <w:rFonts w:ascii="Courier New" w:hAnsi="Courier New" w:cs="Courier New"/>
                <w:b w:val="0"/>
                <w:sz w:val="24"/>
              </w:rPr>
              <w:t xml:space="preserve">  // greater than</w:t>
            </w:r>
          </w:p>
          <w:p w:rsidR="009226E6" w:rsidRPr="00082885" w:rsidRDefault="009226E6"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{$gte: 1970}})</w:t>
            </w:r>
            <w:r w:rsidR="00082885">
              <w:rPr>
                <w:rFonts w:ascii="Courier New" w:hAnsi="Courier New" w:cs="Courier New"/>
                <w:b w:val="0"/>
                <w:sz w:val="24"/>
              </w:rPr>
              <w:t xml:space="preserve">  // greater than or equal</w:t>
            </w:r>
          </w:p>
          <w:p w:rsidR="009226E6" w:rsidRPr="00082885" w:rsidRDefault="009226E6"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{$lt: 1970}})</w:t>
            </w:r>
            <w:r w:rsidR="00082885">
              <w:rPr>
                <w:rFonts w:ascii="Courier New" w:hAnsi="Courier New" w:cs="Courier New"/>
                <w:b w:val="0"/>
                <w:sz w:val="24"/>
              </w:rPr>
              <w:t xml:space="preserve">  // lower than</w:t>
            </w:r>
          </w:p>
          <w:p w:rsidR="009226E6" w:rsidRPr="00082885" w:rsidRDefault="009226E6"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{$lte: 1970}})</w:t>
            </w:r>
            <w:r w:rsidR="00082885">
              <w:rPr>
                <w:rFonts w:ascii="Courier New" w:hAnsi="Courier New" w:cs="Courier New"/>
                <w:b w:val="0"/>
                <w:sz w:val="24"/>
              </w:rPr>
              <w:t xml:space="preserve">  // lower than or equal</w:t>
            </w:r>
          </w:p>
          <w:p w:rsidR="009226E6" w:rsidRPr="00082885" w:rsidRDefault="009226E6" w:rsidP="00082885">
            <w:pPr>
              <w:pBdr>
                <w:top w:val="single" w:sz="4" w:space="1" w:color="auto"/>
                <w:left w:val="single" w:sz="4" w:space="4" w:color="auto"/>
                <w:bottom w:val="single" w:sz="4" w:space="1" w:color="auto"/>
                <w:right w:val="single" w:sz="4" w:space="4" w:color="auto"/>
              </w:pBdr>
              <w:rPr>
                <w:rFonts w:ascii="Courier New" w:hAnsi="Courier New" w:cs="Courier New"/>
                <w:b w:val="0"/>
                <w:sz w:val="24"/>
              </w:rPr>
            </w:pP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{$ne: 1970}})</w:t>
            </w:r>
            <w:r w:rsidR="00082885">
              <w:rPr>
                <w:rFonts w:ascii="Courier New" w:hAnsi="Courier New" w:cs="Courier New"/>
                <w:b w:val="0"/>
                <w:sz w:val="24"/>
              </w:rPr>
              <w:t xml:space="preserve">  // not equal</w:t>
            </w:r>
          </w:p>
          <w:p w:rsidR="009226E6" w:rsidRPr="00082885" w:rsidRDefault="009226E6"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{$in: [1958, 1959]}})</w:t>
            </w:r>
            <w:r w:rsidR="00082885">
              <w:rPr>
                <w:rFonts w:ascii="Courier New" w:hAnsi="Courier New" w:cs="Courier New"/>
                <w:b w:val="0"/>
                <w:sz w:val="24"/>
              </w:rPr>
              <w:t xml:space="preserve"> // </w:t>
            </w:r>
            <w:r w:rsidR="00082885" w:rsidRPr="00082885">
              <w:rPr>
                <w:rFonts w:ascii="Courier New" w:hAnsi="Courier New" w:cs="Courier New"/>
                <w:b w:val="0"/>
                <w:sz w:val="24"/>
              </w:rPr>
              <w:t>value of a field equals any value in the specified array</w:t>
            </w:r>
          </w:p>
          <w:p w:rsidR="009226E6" w:rsidRPr="00082885" w:rsidRDefault="009226E6"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082885" w:rsidRPr="00082885" w:rsidRDefault="0046373B" w:rsidP="00FA0158">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082885" w:rsidRPr="00082885">
              <w:rPr>
                <w:rFonts w:ascii="Courier New" w:hAnsi="Courier New" w:cs="Courier New"/>
                <w:b w:val="0"/>
                <w:sz w:val="24"/>
              </w:rPr>
              <w:t>.docs.find({"year": {$nin: [1958, 1959]}})</w:t>
            </w:r>
            <w:r w:rsidR="009226E6">
              <w:rPr>
                <w:rFonts w:ascii="Courier New" w:hAnsi="Courier New" w:cs="Courier New"/>
                <w:b w:val="0"/>
                <w:sz w:val="24"/>
              </w:rPr>
              <w:t xml:space="preserve">  //</w:t>
            </w:r>
            <w:r w:rsidR="009226E6">
              <w:t xml:space="preserve"> </w:t>
            </w:r>
            <w:r w:rsidR="009226E6" w:rsidRPr="009226E6">
              <w:rPr>
                <w:rFonts w:ascii="Courier New" w:hAnsi="Courier New" w:cs="Courier New"/>
                <w:b w:val="0"/>
                <w:sz w:val="24"/>
              </w:rPr>
              <w:t>selects the documents whose field holds an array with no element equal to a value in the specified array</w:t>
            </w:r>
          </w:p>
          <w:p w:rsidR="00391A58" w:rsidRDefault="00391A58" w:rsidP="00736D92">
            <w:pPr>
              <w:pStyle w:val="Content"/>
              <w:rPr>
                <w:rFonts w:ascii="Courier New" w:hAnsi="Courier New" w:cs="Courier New"/>
                <w:sz w:val="24"/>
              </w:rPr>
            </w:pPr>
          </w:p>
          <w:p w:rsidR="00AE2E5F" w:rsidRPr="000E714D" w:rsidRDefault="00AE2E5F" w:rsidP="00AE2E5F">
            <w:pPr>
              <w:pStyle w:val="Heading4"/>
              <w:rPr>
                <w:sz w:val="22"/>
                <w:u w:val="single"/>
              </w:rPr>
            </w:pPr>
            <w:r w:rsidRPr="000E714D">
              <w:rPr>
                <w:sz w:val="22"/>
                <w:u w:val="single"/>
              </w:rPr>
              <w:t>Logical</w:t>
            </w:r>
          </w:p>
          <w:p w:rsid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.docs.find({name:{$not: {$eq: "Max"}}})</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.docs.find({$or: [{"year" : 1958}, {"year" : 1959}]})</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.docs.find({$nor: [{price: 1.99}, {sale: true}]})</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AE2E5F" w:rsidRP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$and: [</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{$or: [{qty: {$lt :10}}, {qty :{$gt: 50}}]},</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{$or: [{sale: true}, {price: {$lt: 5 }}]}</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w:t>
            </w:r>
          </w:p>
          <w:p w:rsidR="00391A58"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w:t>
            </w:r>
          </w:p>
          <w:p w:rsidR="00391A58" w:rsidRDefault="00391A58" w:rsidP="00736D92">
            <w:pPr>
              <w:pStyle w:val="Content"/>
              <w:rPr>
                <w:rFonts w:ascii="Courier New" w:hAnsi="Courier New" w:cs="Courier New"/>
                <w:sz w:val="24"/>
              </w:rPr>
            </w:pPr>
          </w:p>
          <w:p w:rsidR="00AE2E5F" w:rsidRPr="000E714D" w:rsidRDefault="00AE2E5F" w:rsidP="000E714D">
            <w:pPr>
              <w:pStyle w:val="Heading4"/>
              <w:rPr>
                <w:sz w:val="22"/>
                <w:u w:val="single"/>
              </w:rPr>
            </w:pPr>
            <w:r w:rsidRPr="000E714D">
              <w:rPr>
                <w:sz w:val="22"/>
                <w:u w:val="single"/>
              </w:rPr>
              <w:lastRenderedPageBreak/>
              <w:t>Element</w:t>
            </w:r>
          </w:p>
          <w:p w:rsid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.docs.find({name: {$exists: true}})</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.docs.find({"zipCode": {$type: 2 }})</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AE2E5F" w:rsidRP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.docs.find({"zipCode": {$type: "string"}})</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Aggregation Pipeline</w:t>
            </w:r>
          </w:p>
          <w:p w:rsidR="00AE2E5F" w:rsidRPr="00AE2E5F" w:rsidRDefault="0046373B"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.docs.aggregate([</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{$match: {status: "A"}},</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{$group: {_id: "$cust_id", total: {$sum: "$amount"}}},</w:t>
            </w:r>
          </w:p>
          <w:p w:rsidR="00AE2E5F" w:rsidRPr="00AE2E5F"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 xml:space="preserve">  {$sort: {total: -1}}</w:t>
            </w:r>
          </w:p>
          <w:p w:rsidR="00391A58" w:rsidRDefault="00AE2E5F" w:rsidP="00AE2E5F">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sidRPr="00AE2E5F">
              <w:rPr>
                <w:rFonts w:ascii="Courier New" w:hAnsi="Courier New" w:cs="Courier New"/>
                <w:sz w:val="24"/>
              </w:rPr>
              <w:t>])</w:t>
            </w:r>
          </w:p>
          <w:p w:rsidR="000E714D" w:rsidRDefault="000E714D" w:rsidP="00736D92">
            <w:pPr>
              <w:pStyle w:val="Content"/>
              <w:rPr>
                <w:rFonts w:ascii="Courier New" w:hAnsi="Courier New" w:cs="Courier New"/>
                <w:sz w:val="24"/>
              </w:rPr>
            </w:pPr>
          </w:p>
          <w:p w:rsidR="00AE2E5F" w:rsidRPr="000E714D" w:rsidRDefault="00AE2E5F" w:rsidP="000E714D">
            <w:pPr>
              <w:pStyle w:val="Heading4"/>
              <w:rPr>
                <w:sz w:val="22"/>
                <w:u w:val="single"/>
              </w:rPr>
            </w:pPr>
            <w:r w:rsidRPr="000E714D">
              <w:rPr>
                <w:sz w:val="22"/>
                <w:u w:val="single"/>
              </w:rPr>
              <w:t>Text search with a "text" index</w:t>
            </w:r>
          </w:p>
          <w:p w:rsidR="00391A58"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E2E5F" w:rsidRPr="00AE2E5F">
              <w:rPr>
                <w:rFonts w:ascii="Courier New" w:hAnsi="Courier New" w:cs="Courier New"/>
                <w:sz w:val="24"/>
              </w:rPr>
              <w:t>.docs.find({$text: {$search: "cake"}}, {score: {$meta: "textScore"}}).sort({score: {$meta: "textScore"}})</w:t>
            </w:r>
          </w:p>
          <w:p w:rsidR="00391A58" w:rsidRDefault="00391A58" w:rsidP="00736D92">
            <w:pPr>
              <w:pStyle w:val="Content"/>
              <w:rPr>
                <w:rFonts w:ascii="Courier New" w:hAnsi="Courier New" w:cs="Courier New"/>
                <w:sz w:val="24"/>
              </w:rPr>
            </w:pPr>
          </w:p>
          <w:p w:rsidR="000E714D" w:rsidRDefault="000E714D" w:rsidP="00A22564">
            <w:pPr>
              <w:pStyle w:val="Content"/>
              <w:rPr>
                <w:rFonts w:asciiTheme="majorHAnsi" w:eastAsiaTheme="majorEastAsia" w:hAnsiTheme="majorHAnsi" w:cstheme="majorBidi"/>
                <w:b/>
                <w:i/>
                <w:iCs/>
                <w:color w:val="013A57" w:themeColor="accent1" w:themeShade="BF"/>
                <w:sz w:val="22"/>
                <w:u w:val="single"/>
              </w:rPr>
            </w:pPr>
          </w:p>
          <w:p w:rsidR="00A22564" w:rsidRPr="000E714D" w:rsidRDefault="00A22564" w:rsidP="000E714D">
            <w:pPr>
              <w:pStyle w:val="Heading4"/>
              <w:rPr>
                <w:sz w:val="22"/>
                <w:u w:val="single"/>
              </w:rPr>
            </w:pPr>
            <w:r w:rsidRPr="000E714D">
              <w:rPr>
                <w:sz w:val="22"/>
                <w:u w:val="single"/>
              </w:rPr>
              <w:t>Regex</w:t>
            </w:r>
          </w:p>
          <w:p w:rsidR="00A22564" w:rsidRDefault="0046373B" w:rsidP="00A22564">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22564" w:rsidRPr="00A22564">
              <w:rPr>
                <w:rFonts w:ascii="Courier New" w:hAnsi="Courier New" w:cs="Courier New"/>
                <w:sz w:val="24"/>
              </w:rPr>
              <w:t>.docs.find({name: /^Max/})   // regex: starts by letter "M"</w:t>
            </w:r>
          </w:p>
          <w:p w:rsidR="00641877" w:rsidRPr="00A22564" w:rsidRDefault="00641877" w:rsidP="00A22564">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p>
          <w:p w:rsidR="00391A58" w:rsidRDefault="0046373B" w:rsidP="00A22564">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A22564" w:rsidRPr="00A22564">
              <w:rPr>
                <w:rFonts w:ascii="Courier New" w:hAnsi="Courier New" w:cs="Courier New"/>
                <w:sz w:val="24"/>
              </w:rPr>
              <w:t>.docs.find({name: /^Max$/i}) // regex case insensitive</w:t>
            </w:r>
          </w:p>
          <w:p w:rsidR="00391A58" w:rsidRDefault="00391A58" w:rsidP="00736D92">
            <w:pPr>
              <w:pStyle w:val="Content"/>
              <w:rPr>
                <w:rFonts w:ascii="Courier New" w:hAnsi="Courier New" w:cs="Courier New"/>
                <w:sz w:val="24"/>
              </w:rPr>
            </w:pPr>
          </w:p>
          <w:p w:rsidR="00641877" w:rsidRPr="000E714D" w:rsidRDefault="00641877" w:rsidP="000E714D">
            <w:pPr>
              <w:pStyle w:val="Heading4"/>
              <w:rPr>
                <w:sz w:val="22"/>
                <w:u w:val="single"/>
              </w:rPr>
            </w:pPr>
            <w:r w:rsidRPr="000E714D">
              <w:rPr>
                <w:sz w:val="22"/>
                <w:u w:val="single"/>
              </w:rPr>
              <w:t>Array</w:t>
            </w:r>
          </w:p>
          <w:p w:rsidR="00641877"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641877" w:rsidRPr="00641877">
              <w:rPr>
                <w:rFonts w:ascii="Courier New" w:hAnsi="Courier New" w:cs="Courier New"/>
                <w:sz w:val="24"/>
              </w:rPr>
              <w:t>.docs.find({tags: {$all: ["Realm", "Charts"]}})</w:t>
            </w:r>
          </w:p>
          <w:p w:rsidR="00641877" w:rsidRPr="00641877" w:rsidRDefault="00641877"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641877"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641877" w:rsidRPr="00641877">
              <w:rPr>
                <w:rFonts w:ascii="Courier New" w:hAnsi="Courier New" w:cs="Courier New"/>
                <w:sz w:val="24"/>
              </w:rPr>
              <w:t>.docs.find({field: {$size: 2}}) // impossible to index - prefer storing the size of the array &amp; update it</w:t>
            </w:r>
          </w:p>
          <w:p w:rsidR="00641877" w:rsidRPr="00641877" w:rsidRDefault="00641877"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391A58"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641877" w:rsidRPr="00641877">
              <w:rPr>
                <w:rFonts w:ascii="Courier New" w:hAnsi="Courier New" w:cs="Courier New"/>
                <w:sz w:val="24"/>
              </w:rPr>
              <w:t>.docs.find({results: {$elemMatch: {product: "xyz", score: {$gte: 8}}}})</w:t>
            </w:r>
          </w:p>
          <w:p w:rsidR="00391A58" w:rsidRDefault="00391A58" w:rsidP="00736D92">
            <w:pPr>
              <w:pStyle w:val="Content"/>
              <w:rPr>
                <w:rFonts w:ascii="Courier New" w:hAnsi="Courier New" w:cs="Courier New"/>
                <w:sz w:val="24"/>
              </w:rPr>
            </w:pPr>
          </w:p>
          <w:p w:rsidR="00641877" w:rsidRPr="000E714D" w:rsidRDefault="00641877" w:rsidP="000E714D">
            <w:pPr>
              <w:pStyle w:val="Heading4"/>
              <w:rPr>
                <w:sz w:val="22"/>
                <w:u w:val="single"/>
              </w:rPr>
            </w:pPr>
            <w:r w:rsidRPr="000E714D">
              <w:rPr>
                <w:sz w:val="22"/>
                <w:u w:val="single"/>
              </w:rPr>
              <w:t>Projections</w:t>
            </w:r>
          </w:p>
          <w:p w:rsidR="00641877"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641877" w:rsidRPr="00641877">
              <w:rPr>
                <w:rFonts w:ascii="Courier New" w:hAnsi="Courier New" w:cs="Courier New"/>
                <w:sz w:val="24"/>
              </w:rPr>
              <w:t xml:space="preserve">.docs.find({"x": </w:t>
            </w:r>
            <w:r w:rsidR="00FA0158">
              <w:rPr>
                <w:rFonts w:ascii="Courier New" w:hAnsi="Courier New" w:cs="Courier New"/>
                <w:sz w:val="24"/>
              </w:rPr>
              <w:t xml:space="preserve">1}, {"actors": 1}) </w:t>
            </w:r>
            <w:r w:rsidR="00641877" w:rsidRPr="00641877">
              <w:rPr>
                <w:rFonts w:ascii="Courier New" w:hAnsi="Courier New" w:cs="Courier New"/>
                <w:sz w:val="24"/>
              </w:rPr>
              <w:t xml:space="preserve"> // actors</w:t>
            </w:r>
            <w:r w:rsidR="00641877">
              <w:rPr>
                <w:rFonts w:ascii="Courier New" w:hAnsi="Courier New" w:cs="Courier New"/>
                <w:sz w:val="24"/>
              </w:rPr>
              <w:t xml:space="preserve"> only</w:t>
            </w:r>
            <w:r w:rsidR="00641877" w:rsidRPr="00641877">
              <w:rPr>
                <w:rFonts w:ascii="Courier New" w:hAnsi="Courier New" w:cs="Courier New"/>
                <w:sz w:val="24"/>
              </w:rPr>
              <w:t xml:space="preserve"> + _id</w:t>
            </w:r>
          </w:p>
          <w:p w:rsidR="00641877" w:rsidRPr="00641877" w:rsidRDefault="00641877"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641877"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641877" w:rsidRPr="00641877">
              <w:rPr>
                <w:rFonts w:ascii="Courier New" w:hAnsi="Courier New" w:cs="Courier New"/>
                <w:sz w:val="24"/>
              </w:rPr>
              <w:t>.docs.find({"x": 1</w:t>
            </w:r>
            <w:r w:rsidR="00641877">
              <w:rPr>
                <w:rFonts w:ascii="Courier New" w:hAnsi="Courier New" w:cs="Courier New"/>
                <w:sz w:val="24"/>
              </w:rPr>
              <w:t xml:space="preserve">}, {"actors": 1, "_id": 0}) </w:t>
            </w:r>
            <w:r w:rsidR="00641877" w:rsidRPr="00641877">
              <w:rPr>
                <w:rFonts w:ascii="Courier New" w:hAnsi="Courier New" w:cs="Courier New"/>
                <w:sz w:val="24"/>
              </w:rPr>
              <w:t>// actors</w:t>
            </w:r>
            <w:r w:rsidR="00641877">
              <w:rPr>
                <w:rFonts w:ascii="Courier New" w:hAnsi="Courier New" w:cs="Courier New"/>
                <w:sz w:val="24"/>
              </w:rPr>
              <w:t xml:space="preserve"> only</w:t>
            </w:r>
          </w:p>
          <w:p w:rsidR="00641877" w:rsidRPr="00641877" w:rsidRDefault="00641877"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391A58"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641877" w:rsidRPr="00641877">
              <w:rPr>
                <w:rFonts w:ascii="Courier New" w:hAnsi="Courier New" w:cs="Courier New"/>
                <w:sz w:val="24"/>
              </w:rPr>
              <w:t xml:space="preserve">.docs.find({"x": 1}, {"actors": 0, "summary": 0}) // all but </w:t>
            </w:r>
            <w:r w:rsidR="00641877">
              <w:rPr>
                <w:rFonts w:ascii="Courier New" w:hAnsi="Courier New" w:cs="Courier New"/>
                <w:sz w:val="24"/>
              </w:rPr>
              <w:t xml:space="preserve">except </w:t>
            </w:r>
            <w:r w:rsidR="00641877" w:rsidRPr="00641877">
              <w:rPr>
                <w:rFonts w:ascii="Courier New" w:hAnsi="Courier New" w:cs="Courier New"/>
                <w:sz w:val="24"/>
              </w:rPr>
              <w:t>"actors" and "summary"</w:t>
            </w:r>
            <w:r w:rsidR="00641877">
              <w:rPr>
                <w:rFonts w:ascii="Courier New" w:hAnsi="Courier New" w:cs="Courier New"/>
                <w:sz w:val="24"/>
              </w:rPr>
              <w:t xml:space="preserve"> field</w:t>
            </w:r>
          </w:p>
          <w:p w:rsidR="00391A58" w:rsidRDefault="00391A58" w:rsidP="00736D92">
            <w:pPr>
              <w:pStyle w:val="Content"/>
              <w:rPr>
                <w:rFonts w:ascii="Courier New" w:hAnsi="Courier New" w:cs="Courier New"/>
                <w:sz w:val="24"/>
              </w:rPr>
            </w:pPr>
          </w:p>
          <w:p w:rsidR="00FA0158" w:rsidRPr="000E714D" w:rsidRDefault="00FA0158" w:rsidP="000E714D">
            <w:pPr>
              <w:pStyle w:val="Heading4"/>
              <w:rPr>
                <w:sz w:val="22"/>
                <w:u w:val="single"/>
              </w:rPr>
            </w:pPr>
            <w:r w:rsidRPr="000E714D">
              <w:rPr>
                <w:sz w:val="22"/>
                <w:u w:val="single"/>
              </w:rPr>
              <w:t>Sort, skip, limit</w:t>
            </w:r>
          </w:p>
          <w:p w:rsidR="00FA0158" w:rsidRPr="00FA0158" w:rsidRDefault="0046373B" w:rsidP="00FA0158">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FA0158" w:rsidRPr="00FA0158">
              <w:rPr>
                <w:rFonts w:ascii="Courier New" w:hAnsi="Courier New" w:cs="Courier New"/>
                <w:sz w:val="24"/>
              </w:rPr>
              <w:t>.docs.find({}).sort({"year": 1, "rating": -1}).skip(10).limit(3)</w:t>
            </w:r>
          </w:p>
          <w:p w:rsidR="00FA0158" w:rsidRPr="00FA0158" w:rsidRDefault="00FA0158" w:rsidP="00FA0158">
            <w:pPr>
              <w:pStyle w:val="Content"/>
              <w:rPr>
                <w:rFonts w:ascii="Courier New" w:hAnsi="Courier New" w:cs="Courier New"/>
                <w:sz w:val="24"/>
              </w:rPr>
            </w:pPr>
          </w:p>
          <w:p w:rsidR="00FA0158" w:rsidRPr="000E714D" w:rsidRDefault="00FA0158" w:rsidP="000E714D">
            <w:pPr>
              <w:pStyle w:val="Heading4"/>
              <w:rPr>
                <w:sz w:val="22"/>
                <w:u w:val="single"/>
              </w:rPr>
            </w:pPr>
            <w:r w:rsidRPr="000E714D">
              <w:rPr>
                <w:sz w:val="22"/>
                <w:u w:val="single"/>
              </w:rPr>
              <w:lastRenderedPageBreak/>
              <w:t>Read Concern</w:t>
            </w:r>
          </w:p>
          <w:p w:rsidR="00391A58" w:rsidRDefault="0046373B" w:rsidP="00FA0158">
            <w:pPr>
              <w:pStyle w:val="Content"/>
              <w:pBdr>
                <w:top w:val="single" w:sz="4" w:space="1" w:color="auto"/>
                <w:left w:val="single" w:sz="4" w:space="4" w:color="auto"/>
                <w:bottom w:val="single" w:sz="4" w:space="1" w:color="auto"/>
                <w:right w:val="single" w:sz="4" w:space="4" w:color="auto"/>
              </w:pBdr>
              <w:rPr>
                <w:rFonts w:ascii="Courier New" w:hAnsi="Courier New" w:cs="Courier New"/>
                <w:sz w:val="24"/>
              </w:rPr>
            </w:pPr>
            <w:r>
              <w:rPr>
                <w:rFonts w:ascii="Courier New" w:hAnsi="Courier New" w:cs="Courier New"/>
                <w:sz w:val="24"/>
              </w:rPr>
              <w:t>db</w:t>
            </w:r>
            <w:r w:rsidR="00FA0158" w:rsidRPr="00FA0158">
              <w:rPr>
                <w:rFonts w:ascii="Courier New" w:hAnsi="Courier New" w:cs="Courier New"/>
                <w:sz w:val="24"/>
              </w:rPr>
              <w:t>.docs.find().readConcern("majority")</w:t>
            </w:r>
          </w:p>
          <w:p w:rsidR="00391A58" w:rsidRDefault="00391A58" w:rsidP="00736D92">
            <w:pPr>
              <w:pStyle w:val="Content"/>
              <w:rPr>
                <w:rFonts w:ascii="Courier New" w:hAnsi="Courier New" w:cs="Courier New"/>
                <w:sz w:val="24"/>
              </w:rPr>
            </w:pPr>
          </w:p>
          <w:p w:rsidR="00391A58" w:rsidRDefault="00391A58" w:rsidP="00736D92">
            <w:pPr>
              <w:pStyle w:val="Content"/>
              <w:rPr>
                <w:rFonts w:ascii="Courier New" w:hAnsi="Courier New" w:cs="Courier New"/>
                <w:sz w:val="24"/>
              </w:rPr>
            </w:pPr>
          </w:p>
          <w:p w:rsidR="000E714D" w:rsidRPr="001647D4" w:rsidRDefault="000E714D" w:rsidP="001647D4">
            <w:pPr>
              <w:pStyle w:val="Heading3"/>
              <w:rPr>
                <w:sz w:val="28"/>
              </w:rPr>
            </w:pPr>
            <w:bookmarkStart w:id="11" w:name="_Toc116652504"/>
            <w:r w:rsidRPr="000E714D">
              <w:rPr>
                <w:sz w:val="28"/>
              </w:rPr>
              <w:t>Update</w:t>
            </w:r>
            <w:bookmarkEnd w:id="11"/>
          </w:p>
          <w:p w:rsidR="000E714D" w:rsidRPr="00AA343B" w:rsidRDefault="000E714D" w:rsidP="00AA343B">
            <w:pPr>
              <w:pStyle w:val="Heading4"/>
              <w:rPr>
                <w:sz w:val="22"/>
                <w:u w:val="single"/>
              </w:rPr>
            </w:pPr>
            <w:r w:rsidRPr="00AA343B">
              <w:rPr>
                <w:sz w:val="22"/>
                <w:u w:val="single"/>
              </w:rPr>
              <w:t>Common</w:t>
            </w: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{"year": 2016}) // WARNING! Replaces the entire document</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{$set: {"year": 2016, name: "Max"}})</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{$unset: {"year": 1}})</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{$rename: {"year": "date"} })</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{$inc: {"year": 5}})</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{$mul: {price: NumberDecimal("1.25"), qty: 2}})</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{$min: {"im</w:t>
            </w:r>
            <w:r>
              <w:rPr>
                <w:rFonts w:ascii="Courier New" w:hAnsi="Courier New" w:cs="Courier New"/>
                <w:sz w:val="24"/>
              </w:rPr>
              <w:t>db</w:t>
            </w:r>
            <w:r w:rsidR="000E714D" w:rsidRPr="000E714D">
              <w:rPr>
                <w:rFonts w:ascii="Courier New" w:hAnsi="Courier New" w:cs="Courier New"/>
                <w:sz w:val="24"/>
              </w:rPr>
              <w:t>": 5}})</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{$max: {"im</w:t>
            </w:r>
            <w:r>
              <w:rPr>
                <w:rFonts w:ascii="Courier New" w:hAnsi="Courier New" w:cs="Courier New"/>
                <w:sz w:val="24"/>
              </w:rPr>
              <w:t>db</w:t>
            </w:r>
            <w:r w:rsidR="000E714D" w:rsidRPr="000E714D">
              <w:rPr>
                <w:rFonts w:ascii="Courier New" w:hAnsi="Courier New" w:cs="Courier New"/>
                <w:sz w:val="24"/>
              </w:rPr>
              <w:t>": 8}})</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{$currentDate: {"lastModified": true}})</w:t>
            </w:r>
          </w:p>
          <w:p w:rsidR="00AA343B" w:rsidRPr="000E714D"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0E714D"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0E714D" w:rsidRPr="000E714D">
              <w:rPr>
                <w:rFonts w:ascii="Courier New" w:hAnsi="Courier New" w:cs="Courier New"/>
                <w:sz w:val="24"/>
              </w:rPr>
              <w:t>.docs.update({"_id": 1}, {$currentDate: {"lastModified": {$type: "timestamp"}}})</w:t>
            </w:r>
          </w:p>
          <w:p w:rsidR="000E714D" w:rsidRDefault="000E714D" w:rsidP="00736D92">
            <w:pPr>
              <w:pStyle w:val="Content"/>
              <w:rPr>
                <w:rFonts w:ascii="Courier New" w:hAnsi="Courier New" w:cs="Courier New"/>
                <w:sz w:val="24"/>
              </w:rPr>
            </w:pPr>
          </w:p>
          <w:p w:rsidR="00AA343B" w:rsidRDefault="00AA343B" w:rsidP="00AA343B">
            <w:pPr>
              <w:pStyle w:val="Content"/>
              <w:rPr>
                <w:rFonts w:ascii="Courier New" w:hAnsi="Courier New" w:cs="Courier New"/>
                <w:sz w:val="24"/>
              </w:rPr>
            </w:pPr>
          </w:p>
          <w:p w:rsidR="00AA343B" w:rsidRPr="00AA343B" w:rsidRDefault="00AA343B" w:rsidP="00AA343B">
            <w:pPr>
              <w:pStyle w:val="Heading4"/>
              <w:rPr>
                <w:sz w:val="22"/>
                <w:u w:val="single"/>
              </w:rPr>
            </w:pPr>
            <w:r w:rsidRPr="00AA343B">
              <w:rPr>
                <w:sz w:val="22"/>
                <w:u w:val="single"/>
              </w:rPr>
              <w:t>Array</w:t>
            </w: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{$push :{"array": 1}})</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{$pull :{"array": 1}})</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{$addToSet :{"array": 2}})</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{$pop: {"array": 1}})  // last element</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{$pop: {"array": -1}}) // first element</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{$pullAll: {"array" :[3, 4, 5]}})</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.docs.update({"_id": 1}, {$push: {scores: {$each: [90, 92, 85]}}})</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.docs.updateOne({"_id": 1, "grades": 80}, {$set: {"grades.$": 82}})</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.docs.updateMany({}, {$inc: {"grades.$[]": 10}})</w:t>
            </w:r>
          </w:p>
          <w:p w:rsidR="00AA343B" w:rsidRPr="00AA343B" w:rsidRDefault="00AA34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AA343B" w:rsidRDefault="0046373B" w:rsidP="00AA343B">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AA343B" w:rsidRPr="00AA343B">
              <w:rPr>
                <w:rFonts w:ascii="Courier New" w:hAnsi="Courier New" w:cs="Courier New"/>
                <w:sz w:val="24"/>
              </w:rPr>
              <w:t>.docs.update({}, {$set: {"grades.$[element]": 100}}, {multi: true, arrayFilters: [{"element": {$gte: 100}}]})</w:t>
            </w:r>
          </w:p>
          <w:p w:rsidR="00391A58" w:rsidRDefault="00391A58" w:rsidP="00736D92">
            <w:pPr>
              <w:pStyle w:val="Content"/>
            </w:pPr>
          </w:p>
          <w:p w:rsidR="00196022" w:rsidRPr="00196022" w:rsidRDefault="00196022" w:rsidP="00196022">
            <w:pPr>
              <w:pStyle w:val="Heading4"/>
              <w:rPr>
                <w:sz w:val="22"/>
                <w:u w:val="single"/>
              </w:rPr>
            </w:pPr>
            <w:r w:rsidRPr="00196022">
              <w:rPr>
                <w:sz w:val="22"/>
                <w:u w:val="single"/>
              </w:rPr>
              <w:t>Update many</w:t>
            </w:r>
          </w:p>
          <w:p w:rsidR="00196022" w:rsidRDefault="0046373B" w:rsidP="00196022">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r>
              <w:rPr>
                <w:rFonts w:ascii="Courier New" w:hAnsi="Courier New" w:cs="Courier New"/>
                <w:sz w:val="24"/>
              </w:rPr>
              <w:t>db</w:t>
            </w:r>
            <w:r w:rsidR="00196022" w:rsidRPr="00196022">
              <w:rPr>
                <w:rFonts w:ascii="Courier New" w:hAnsi="Courier New" w:cs="Courier New"/>
                <w:sz w:val="24"/>
              </w:rPr>
              <w:t>.docs.update({"year": 1999}, {$set: {"decade": "90's"}}, {"multi":true})</w:t>
            </w:r>
          </w:p>
          <w:p w:rsidR="00196022" w:rsidRPr="00196022" w:rsidRDefault="00196022" w:rsidP="00196022">
            <w:pPr>
              <w:pStyle w:val="Content"/>
              <w:pBdr>
                <w:top w:val="single" w:sz="4" w:space="1" w:color="auto"/>
                <w:left w:val="single" w:sz="4" w:space="4" w:color="auto"/>
                <w:bottom w:val="single" w:sz="4" w:space="1" w:color="auto"/>
                <w:right w:val="single" w:sz="4" w:space="4" w:color="auto"/>
              </w:pBdr>
              <w:jc w:val="both"/>
              <w:rPr>
                <w:rFonts w:ascii="Courier New" w:hAnsi="Courier New" w:cs="Courier New"/>
                <w:sz w:val="24"/>
              </w:rPr>
            </w:pPr>
          </w:p>
          <w:p w:rsidR="002D3FEA" w:rsidRDefault="0046373B" w:rsidP="00196022">
            <w:pPr>
              <w:pStyle w:val="Content"/>
              <w:pBdr>
                <w:top w:val="single" w:sz="4" w:space="1" w:color="auto"/>
                <w:left w:val="single" w:sz="4" w:space="4" w:color="auto"/>
                <w:bottom w:val="single" w:sz="4" w:space="1" w:color="auto"/>
                <w:right w:val="single" w:sz="4" w:space="4" w:color="auto"/>
              </w:pBdr>
              <w:jc w:val="both"/>
            </w:pPr>
            <w:r>
              <w:rPr>
                <w:rFonts w:ascii="Courier New" w:hAnsi="Courier New" w:cs="Courier New"/>
                <w:sz w:val="24"/>
              </w:rPr>
              <w:t>db</w:t>
            </w:r>
            <w:r w:rsidR="00196022" w:rsidRPr="00196022">
              <w:rPr>
                <w:rFonts w:ascii="Courier New" w:hAnsi="Courier New" w:cs="Courier New"/>
                <w:sz w:val="24"/>
              </w:rPr>
              <w:t>.docs.updateMany({"year": 1999}, {$set: {"decade": "90's"}})</w:t>
            </w:r>
          </w:p>
          <w:p w:rsidR="002D3FEA" w:rsidRDefault="002D3FEA" w:rsidP="002D3FEA"/>
          <w:p w:rsidR="002D3FEA" w:rsidRPr="002D3FEA" w:rsidRDefault="002D3FEA" w:rsidP="002D3FEA">
            <w:pPr>
              <w:pStyle w:val="Heading4"/>
              <w:rPr>
                <w:sz w:val="22"/>
                <w:u w:val="single"/>
              </w:rPr>
            </w:pPr>
            <w:r w:rsidRPr="002D3FEA">
              <w:rPr>
                <w:sz w:val="22"/>
                <w:u w:val="single"/>
              </w:rPr>
              <w:t>FindOneAndUpdate</w:t>
            </w:r>
          </w:p>
          <w:p w:rsidR="002D3FEA" w:rsidRPr="002D3FEA" w:rsidRDefault="0046373B" w:rsidP="002D3FEA">
            <w:pPr>
              <w:pBdr>
                <w:top w:val="single" w:sz="4" w:space="1" w:color="auto"/>
                <w:left w:val="single" w:sz="4" w:space="4" w:color="auto"/>
                <w:bottom w:val="single" w:sz="4" w:space="1" w:color="auto"/>
                <w:right w:val="single" w:sz="4" w:space="4" w:color="auto"/>
              </w:pBdr>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.docs.findOneAndUpdate({"name": "Max"}, {$inc: {"points": 5}}, {returnNewDocument: true})</w:t>
            </w:r>
          </w:p>
          <w:p w:rsidR="002D3FEA" w:rsidRDefault="002D3FEA" w:rsidP="002D3FEA"/>
          <w:p w:rsidR="002D3FEA" w:rsidRPr="002D3FEA" w:rsidRDefault="002D3FEA" w:rsidP="002D3FEA">
            <w:pPr>
              <w:rPr>
                <w:rFonts w:asciiTheme="majorHAnsi" w:eastAsiaTheme="majorEastAsia" w:hAnsiTheme="majorHAnsi" w:cstheme="majorBidi"/>
                <w:i/>
                <w:iCs/>
                <w:color w:val="013A57" w:themeColor="accent1" w:themeShade="BF"/>
                <w:sz w:val="22"/>
                <w:u w:val="single"/>
              </w:rPr>
            </w:pPr>
            <w:r w:rsidRPr="002D3FEA">
              <w:rPr>
                <w:rFonts w:asciiTheme="majorHAnsi" w:eastAsiaTheme="majorEastAsia" w:hAnsiTheme="majorHAnsi" w:cstheme="majorBidi"/>
                <w:i/>
                <w:iCs/>
                <w:color w:val="013A57" w:themeColor="accent1" w:themeShade="BF"/>
                <w:sz w:val="22"/>
                <w:u w:val="single"/>
              </w:rPr>
              <w:t>Upsert</w:t>
            </w:r>
          </w:p>
          <w:p w:rsidR="002D3FEA" w:rsidRPr="002D3FEA" w:rsidRDefault="0046373B" w:rsidP="002D3FEA">
            <w:pPr>
              <w:pBdr>
                <w:top w:val="single" w:sz="4" w:space="1" w:color="auto"/>
                <w:left w:val="single" w:sz="4" w:space="4" w:color="auto"/>
                <w:bottom w:val="single" w:sz="4" w:space="1" w:color="auto"/>
                <w:right w:val="single" w:sz="4" w:space="4" w:color="auto"/>
              </w:pBdr>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.docs.update({"_id": 1}, {$set: {item: "apple"}, $setOnInsert: {defaultQty: 100}}, {upsert: true})</w:t>
            </w:r>
          </w:p>
          <w:p w:rsidR="002D3FEA" w:rsidRDefault="002D3FEA" w:rsidP="002D3FEA"/>
          <w:p w:rsidR="002D3FEA" w:rsidRPr="002D3FEA" w:rsidRDefault="002D3FEA" w:rsidP="002D3FEA">
            <w:pPr>
              <w:rPr>
                <w:rFonts w:asciiTheme="majorHAnsi" w:eastAsiaTheme="majorEastAsia" w:hAnsiTheme="majorHAnsi" w:cstheme="majorBidi"/>
                <w:i/>
                <w:iCs/>
                <w:color w:val="013A57" w:themeColor="accent1" w:themeShade="BF"/>
                <w:sz w:val="22"/>
                <w:u w:val="single"/>
              </w:rPr>
            </w:pPr>
            <w:r w:rsidRPr="002D3FEA">
              <w:rPr>
                <w:rFonts w:asciiTheme="majorHAnsi" w:eastAsiaTheme="majorEastAsia" w:hAnsiTheme="majorHAnsi" w:cstheme="majorBidi"/>
                <w:i/>
                <w:iCs/>
                <w:color w:val="013A57" w:themeColor="accent1" w:themeShade="BF"/>
                <w:sz w:val="22"/>
                <w:u w:val="single"/>
              </w:rPr>
              <w:t>Replace</w:t>
            </w:r>
          </w:p>
          <w:p w:rsidR="002D3FEA" w:rsidRPr="002D3FEA" w:rsidRDefault="0046373B" w:rsidP="002D3FEA">
            <w:pPr>
              <w:pBdr>
                <w:top w:val="single" w:sz="4" w:space="1" w:color="auto"/>
                <w:left w:val="single" w:sz="4" w:space="4" w:color="auto"/>
                <w:bottom w:val="single" w:sz="4" w:space="1" w:color="auto"/>
                <w:right w:val="single" w:sz="4" w:space="4" w:color="auto"/>
              </w:pBdr>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.docs.replaceOne({"name": "Max"}, {"firstname": "Maxime", "surname": "Beugnet"})</w:t>
            </w:r>
          </w:p>
          <w:p w:rsidR="002D3FEA" w:rsidRDefault="002D3FEA" w:rsidP="002D3FEA"/>
          <w:p w:rsidR="002D3FEA" w:rsidRPr="002D3FEA" w:rsidRDefault="002D3FEA" w:rsidP="002D3FEA">
            <w:pPr>
              <w:rPr>
                <w:rFonts w:asciiTheme="majorHAnsi" w:eastAsiaTheme="majorEastAsia" w:hAnsiTheme="majorHAnsi" w:cstheme="majorBidi"/>
                <w:i/>
                <w:iCs/>
                <w:color w:val="013A57" w:themeColor="accent1" w:themeShade="BF"/>
                <w:sz w:val="22"/>
                <w:u w:val="single"/>
              </w:rPr>
            </w:pPr>
            <w:r w:rsidRPr="002D3FEA">
              <w:rPr>
                <w:rFonts w:asciiTheme="majorHAnsi" w:eastAsiaTheme="majorEastAsia" w:hAnsiTheme="majorHAnsi" w:cstheme="majorBidi"/>
                <w:i/>
                <w:iCs/>
                <w:color w:val="013A57" w:themeColor="accent1" w:themeShade="BF"/>
                <w:sz w:val="22"/>
                <w:u w:val="single"/>
              </w:rPr>
              <w:t>Save</w:t>
            </w:r>
          </w:p>
          <w:p w:rsidR="002D3FEA" w:rsidRPr="002D3FEA" w:rsidRDefault="0046373B" w:rsidP="002D3FEA">
            <w:pPr>
              <w:pBdr>
                <w:top w:val="single" w:sz="4" w:space="1" w:color="auto"/>
                <w:left w:val="single" w:sz="4" w:space="4" w:color="auto"/>
                <w:bottom w:val="single" w:sz="4" w:space="1" w:color="auto"/>
                <w:right w:val="single" w:sz="4" w:space="4" w:color="auto"/>
              </w:pBdr>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.docs.save({"item": "book", "qty": 40})</w:t>
            </w:r>
          </w:p>
          <w:p w:rsidR="002D3FEA" w:rsidRDefault="002D3FEA" w:rsidP="002D3FEA"/>
          <w:p w:rsidR="002D3FEA" w:rsidRPr="002D3FEA" w:rsidRDefault="002D3FEA" w:rsidP="002D3FEA">
            <w:pPr>
              <w:rPr>
                <w:rFonts w:asciiTheme="majorHAnsi" w:eastAsiaTheme="majorEastAsia" w:hAnsiTheme="majorHAnsi" w:cstheme="majorBidi"/>
                <w:i/>
                <w:iCs/>
                <w:color w:val="013A57" w:themeColor="accent1" w:themeShade="BF"/>
                <w:sz w:val="22"/>
                <w:u w:val="single"/>
              </w:rPr>
            </w:pPr>
            <w:r w:rsidRPr="002D3FEA">
              <w:rPr>
                <w:rFonts w:asciiTheme="majorHAnsi" w:eastAsiaTheme="majorEastAsia" w:hAnsiTheme="majorHAnsi" w:cstheme="majorBidi"/>
                <w:i/>
                <w:iCs/>
                <w:color w:val="013A57" w:themeColor="accent1" w:themeShade="BF"/>
                <w:sz w:val="22"/>
                <w:u w:val="single"/>
              </w:rPr>
              <w:t>Write concern</w:t>
            </w:r>
          </w:p>
          <w:p w:rsidR="00196022" w:rsidRPr="002D3FEA" w:rsidRDefault="0046373B" w:rsidP="002D3FEA">
            <w:pPr>
              <w:pBdr>
                <w:top w:val="single" w:sz="4" w:space="1" w:color="auto"/>
                <w:left w:val="single" w:sz="4" w:space="4" w:color="auto"/>
                <w:bottom w:val="single" w:sz="4" w:space="1" w:color="auto"/>
                <w:right w:val="single" w:sz="4" w:space="4" w:color="auto"/>
              </w:pBdr>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.docs.update({}, {$set: {"x": 1}}, {"writeConcern": {"w": "majority", "wtimeout": 5000}})</w:t>
            </w:r>
          </w:p>
          <w:p w:rsidR="002D3FEA" w:rsidRDefault="002D3FEA" w:rsidP="002D3FEA"/>
          <w:p w:rsidR="002D3FEA" w:rsidRPr="002D3FEA" w:rsidRDefault="002D3FEA" w:rsidP="002D3FEA">
            <w:pPr>
              <w:pStyle w:val="Heading3"/>
              <w:rPr>
                <w:sz w:val="28"/>
              </w:rPr>
            </w:pPr>
            <w:bookmarkStart w:id="12" w:name="_Toc116652505"/>
            <w:r w:rsidRPr="002D3FEA">
              <w:rPr>
                <w:sz w:val="28"/>
              </w:rPr>
              <w:t>Delete</w:t>
            </w:r>
            <w:bookmarkEnd w:id="12"/>
          </w:p>
          <w:p w:rsidR="002D3FEA" w:rsidRDefault="0046373B"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.docs.remove({name: "Max"})</w:t>
            </w:r>
          </w:p>
          <w:p w:rsidR="002D3FEA" w:rsidRPr="002D3FEA" w:rsidRDefault="002D3FEA"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2D3FEA" w:rsidRDefault="0046373B"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.docs.remove({name: "Max"}, {justOne: true})</w:t>
            </w:r>
          </w:p>
          <w:p w:rsidR="002D3FEA" w:rsidRPr="002D3FEA" w:rsidRDefault="002D3FEA"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2D3FEA" w:rsidRDefault="0046373B"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.docs.remove({}) // WARNING! Deletes all the docs but not the docsection itself and its index definitions</w:t>
            </w:r>
          </w:p>
          <w:p w:rsidR="002D3FEA" w:rsidRPr="002D3FEA" w:rsidRDefault="002D3FEA"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2D3FEA" w:rsidRDefault="0046373B"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lastRenderedPageBreak/>
              <w:t>db</w:t>
            </w:r>
            <w:r w:rsidR="002D3FEA" w:rsidRPr="002D3FEA">
              <w:rPr>
                <w:rFonts w:ascii="Courier New" w:hAnsi="Courier New" w:cs="Courier New"/>
                <w:b w:val="0"/>
                <w:sz w:val="24"/>
              </w:rPr>
              <w:t>.docs.remove({name: "Max"}, {"writeConcern": {"w": "majority", "wtimeout": 5000}})</w:t>
            </w:r>
          </w:p>
          <w:p w:rsidR="002D3FEA" w:rsidRPr="002D3FEA" w:rsidRDefault="002D3FEA" w:rsidP="002D3FEA">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2D3FEA" w:rsidRPr="0048791C" w:rsidRDefault="0046373B" w:rsidP="0048791C">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2D3FEA" w:rsidRPr="002D3FEA">
              <w:rPr>
                <w:rFonts w:ascii="Courier New" w:hAnsi="Courier New" w:cs="Courier New"/>
                <w:b w:val="0"/>
                <w:sz w:val="24"/>
              </w:rPr>
              <w:t>.docs.findOneAndDelete({"name": "Max"})</w:t>
            </w:r>
          </w:p>
          <w:p w:rsidR="002D3FEA" w:rsidRDefault="002D3FEA" w:rsidP="002D3FEA"/>
          <w:p w:rsidR="002D3FEA" w:rsidRDefault="00B75BD5" w:rsidP="00B75BD5">
            <w:pPr>
              <w:pStyle w:val="Heading2"/>
              <w:rPr>
                <w:sz w:val="40"/>
                <w:u w:val="single"/>
              </w:rPr>
            </w:pPr>
            <w:bookmarkStart w:id="13" w:name="_Toc116652506"/>
            <w:r w:rsidRPr="00B75BD5">
              <w:rPr>
                <w:sz w:val="40"/>
                <w:u w:val="single"/>
              </w:rPr>
              <w:t>Databases and Collections Drop</w:t>
            </w:r>
            <w:bookmarkEnd w:id="13"/>
          </w:p>
          <w:p w:rsidR="00B75BD5" w:rsidRDefault="0046373B" w:rsidP="00B75BD5">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B75BD5">
              <w:rPr>
                <w:rFonts w:ascii="Courier New" w:hAnsi="Courier New" w:cs="Courier New"/>
                <w:b w:val="0"/>
                <w:sz w:val="24"/>
              </w:rPr>
              <w:t xml:space="preserve">.docs.drop() </w:t>
            </w:r>
            <w:r w:rsidR="00B75BD5" w:rsidRPr="00B75BD5">
              <w:rPr>
                <w:rFonts w:ascii="Courier New" w:hAnsi="Courier New" w:cs="Courier New"/>
                <w:b w:val="0"/>
                <w:sz w:val="24"/>
              </w:rPr>
              <w:t>// removes the collection and its index definitions</w:t>
            </w:r>
          </w:p>
          <w:p w:rsidR="00B75BD5" w:rsidRPr="00B75BD5" w:rsidRDefault="00B75BD5" w:rsidP="00B75BD5">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B75BD5" w:rsidRPr="00B75BD5" w:rsidRDefault="0046373B" w:rsidP="00B75BD5">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B75BD5" w:rsidRPr="00B75BD5">
              <w:rPr>
                <w:rFonts w:ascii="Courier New" w:hAnsi="Courier New" w:cs="Courier New"/>
                <w:b w:val="0"/>
                <w:sz w:val="24"/>
              </w:rPr>
              <w:t>.dropDatabase()  // Warning this delete database</w:t>
            </w:r>
          </w:p>
          <w:p w:rsidR="005E2E1D" w:rsidRDefault="005E2E1D" w:rsidP="00B75BD5"/>
          <w:p w:rsidR="00B75BD5" w:rsidRPr="005E2E1D" w:rsidRDefault="005E2E1D" w:rsidP="005E2E1D">
            <w:pPr>
              <w:pStyle w:val="Heading2"/>
              <w:rPr>
                <w:sz w:val="40"/>
                <w:u w:val="single"/>
              </w:rPr>
            </w:pPr>
            <w:bookmarkStart w:id="14" w:name="_Toc116652507"/>
            <w:r w:rsidRPr="005E2E1D">
              <w:rPr>
                <w:sz w:val="40"/>
                <w:u w:val="single"/>
              </w:rPr>
              <w:t>Other Collection Functions</w:t>
            </w:r>
            <w:bookmarkEnd w:id="14"/>
          </w:p>
          <w:p w:rsidR="005E2E1D" w:rsidRDefault="0046373B"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5E2E1D" w:rsidRPr="005E2E1D">
              <w:rPr>
                <w:rFonts w:ascii="Courier New" w:hAnsi="Courier New" w:cs="Courier New"/>
                <w:b w:val="0"/>
                <w:sz w:val="24"/>
              </w:rPr>
              <w:t>.docs.stats()</w:t>
            </w:r>
          </w:p>
          <w:p w:rsidR="005E2E1D" w:rsidRPr="005E2E1D" w:rsidRDefault="005E2E1D"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5E2E1D" w:rsidRDefault="0046373B"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5E2E1D" w:rsidRPr="005E2E1D">
              <w:rPr>
                <w:rFonts w:ascii="Courier New" w:hAnsi="Courier New" w:cs="Courier New"/>
                <w:b w:val="0"/>
                <w:sz w:val="24"/>
              </w:rPr>
              <w:t>.docs.storageSize()</w:t>
            </w:r>
          </w:p>
          <w:p w:rsidR="005E2E1D" w:rsidRPr="005E2E1D" w:rsidRDefault="005E2E1D"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5E2E1D" w:rsidRDefault="0046373B"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5E2E1D" w:rsidRPr="005E2E1D">
              <w:rPr>
                <w:rFonts w:ascii="Courier New" w:hAnsi="Courier New" w:cs="Courier New"/>
                <w:b w:val="0"/>
                <w:sz w:val="24"/>
              </w:rPr>
              <w:t>.docs.totalIndexSize()</w:t>
            </w:r>
          </w:p>
          <w:p w:rsidR="005E2E1D" w:rsidRPr="005E2E1D" w:rsidRDefault="005E2E1D"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5E2E1D" w:rsidRDefault="0046373B"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5E2E1D" w:rsidRPr="005E2E1D">
              <w:rPr>
                <w:rFonts w:ascii="Courier New" w:hAnsi="Courier New" w:cs="Courier New"/>
                <w:b w:val="0"/>
                <w:sz w:val="24"/>
              </w:rPr>
              <w:t>.docs.totalSize()</w:t>
            </w:r>
          </w:p>
          <w:p w:rsidR="005E2E1D" w:rsidRPr="005E2E1D" w:rsidRDefault="005E2E1D"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5E2E1D" w:rsidRDefault="0046373B"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5E2E1D" w:rsidRPr="005E2E1D">
              <w:rPr>
                <w:rFonts w:ascii="Courier New" w:hAnsi="Courier New" w:cs="Courier New"/>
                <w:b w:val="0"/>
                <w:sz w:val="24"/>
              </w:rPr>
              <w:t>.docs.validate({full: true})</w:t>
            </w:r>
          </w:p>
          <w:p w:rsidR="005E2E1D" w:rsidRPr="005E2E1D" w:rsidRDefault="005E2E1D"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p>
          <w:p w:rsidR="00B75BD5" w:rsidRPr="005E2E1D" w:rsidRDefault="0046373B" w:rsidP="005E2E1D">
            <w:pPr>
              <w:pBdr>
                <w:top w:val="single" w:sz="4" w:space="1" w:color="auto"/>
                <w:left w:val="single" w:sz="4" w:space="4" w:color="auto"/>
                <w:bottom w:val="single" w:sz="4" w:space="1" w:color="auto"/>
                <w:right w:val="single" w:sz="4" w:space="4" w:color="auto"/>
              </w:pBdr>
              <w:jc w:val="both"/>
              <w:rPr>
                <w:rFonts w:ascii="Courier New" w:hAnsi="Courier New" w:cs="Courier New"/>
                <w:b w:val="0"/>
                <w:sz w:val="24"/>
              </w:rPr>
            </w:pPr>
            <w:r>
              <w:rPr>
                <w:rFonts w:ascii="Courier New" w:hAnsi="Courier New" w:cs="Courier New"/>
                <w:b w:val="0"/>
                <w:sz w:val="24"/>
              </w:rPr>
              <w:t>db</w:t>
            </w:r>
            <w:r w:rsidR="005E2E1D" w:rsidRPr="005E2E1D">
              <w:rPr>
                <w:rFonts w:ascii="Courier New" w:hAnsi="Courier New" w:cs="Courier New"/>
                <w:b w:val="0"/>
                <w:sz w:val="24"/>
              </w:rPr>
              <w:t>.docs.renameCollection("new_coll", true) // 2nd parameter to drop the target collection if exists</w:t>
            </w:r>
          </w:p>
          <w:p w:rsidR="00B75BD5" w:rsidRDefault="00B75BD5" w:rsidP="00B75BD5"/>
          <w:p w:rsidR="00B75BD5" w:rsidRDefault="005D742C" w:rsidP="0048791C">
            <w:pPr>
              <w:pStyle w:val="Heading1"/>
            </w:pPr>
            <w:bookmarkStart w:id="15" w:name="_Toc116652508"/>
            <w:r w:rsidRPr="005D742C">
              <w:t>MongoDB Access</w:t>
            </w:r>
            <w:bookmarkEnd w:id="15"/>
          </w:p>
          <w:p w:rsidR="005A6384" w:rsidRDefault="005868F8" w:rsidP="00A017A3">
            <w:pPr>
              <w:pStyle w:val="Heading2"/>
              <w:rPr>
                <w:sz w:val="40"/>
                <w:u w:val="single"/>
              </w:rPr>
            </w:pPr>
            <w:bookmarkStart w:id="16" w:name="_Toc116652509"/>
            <w:r>
              <w:rPr>
                <w:sz w:val="40"/>
                <w:u w:val="single"/>
              </w:rPr>
              <w:t>Requirement</w:t>
            </w:r>
            <w:r w:rsidR="008E01F1">
              <w:rPr>
                <w:sz w:val="40"/>
                <w:u w:val="single"/>
              </w:rPr>
              <w:t>s</w:t>
            </w:r>
            <w:bookmarkEnd w:id="16"/>
          </w:p>
          <w:p w:rsidR="00B75BD5" w:rsidRDefault="008E01F1" w:rsidP="00B75BD5">
            <w:pPr>
              <w:rPr>
                <w:b w:val="0"/>
              </w:rPr>
            </w:pPr>
            <w:r>
              <w:rPr>
                <w:b w:val="0"/>
              </w:rPr>
              <w:t>Berikut beberapa library yang harus di install pada aplikasi python:</w:t>
            </w:r>
          </w:p>
          <w:p w:rsidR="008E01F1" w:rsidRPr="008E01F1" w:rsidRDefault="008E01F1" w:rsidP="008E01F1">
            <w:pPr>
              <w:pStyle w:val="ListParagraph"/>
              <w:numPr>
                <w:ilvl w:val="0"/>
                <w:numId w:val="4"/>
              </w:numPr>
              <w:rPr>
                <w:b w:val="0"/>
              </w:rPr>
            </w:pPr>
            <w:r w:rsidRPr="008E01F1">
              <w:rPr>
                <w:b w:val="0"/>
              </w:rPr>
              <w:t>Cryptocode</w:t>
            </w:r>
            <w:r>
              <w:rPr>
                <w:b w:val="0"/>
              </w:rPr>
              <w:t xml:space="preserve"> (mandatory)</w:t>
            </w:r>
          </w:p>
          <w:p w:rsidR="008E01F1" w:rsidRDefault="008E01F1" w:rsidP="008E01F1">
            <w:pPr>
              <w:pStyle w:val="ListParagraph"/>
              <w:numPr>
                <w:ilvl w:val="0"/>
                <w:numId w:val="4"/>
              </w:numPr>
              <w:rPr>
                <w:b w:val="0"/>
              </w:rPr>
            </w:pPr>
            <w:r w:rsidRPr="008E01F1">
              <w:rPr>
                <w:b w:val="0"/>
              </w:rPr>
              <w:t>Requests</w:t>
            </w:r>
            <w:r>
              <w:rPr>
                <w:b w:val="0"/>
              </w:rPr>
              <w:t xml:space="preserve"> (optional</w:t>
            </w:r>
            <w:r w:rsidR="00AB6CDC">
              <w:rPr>
                <w:b w:val="0"/>
              </w:rPr>
              <w:t xml:space="preserve"> bisa disesuaikan dengan library yang lain</w:t>
            </w:r>
            <w:r>
              <w:rPr>
                <w:b w:val="0"/>
              </w:rPr>
              <w:t>)</w:t>
            </w:r>
          </w:p>
          <w:p w:rsidR="006F32A2" w:rsidRDefault="006F32A2" w:rsidP="006F32A2">
            <w:pPr>
              <w:rPr>
                <w:b w:val="0"/>
              </w:rPr>
            </w:pPr>
          </w:p>
          <w:p w:rsidR="006F32A2" w:rsidRDefault="006F32A2" w:rsidP="006F32A2">
            <w:pPr>
              <w:rPr>
                <w:b w:val="0"/>
              </w:rPr>
            </w:pPr>
            <w:r>
              <w:rPr>
                <w:b w:val="0"/>
              </w:rPr>
              <w:t>Kemudian untuk crytocode dibutuhkan kunci password hash sebagai dasar hashing string karakter.</w:t>
            </w:r>
            <w:bookmarkStart w:id="17" w:name="_Toc116652510"/>
          </w:p>
          <w:p w:rsidR="006F32A2" w:rsidRPr="006F32A2" w:rsidRDefault="006F32A2" w:rsidP="006F32A2">
            <w:pPr>
              <w:rPr>
                <w:b w:val="0"/>
              </w:rPr>
            </w:pPr>
          </w:p>
          <w:p w:rsidR="006C0D6E" w:rsidRDefault="008E01F1" w:rsidP="0048791C">
            <w:pPr>
              <w:pStyle w:val="Heading2"/>
              <w:rPr>
                <w:b/>
                <w:sz w:val="40"/>
                <w:u w:val="single"/>
              </w:rPr>
            </w:pPr>
            <w:r w:rsidRPr="008E01F1">
              <w:rPr>
                <w:sz w:val="40"/>
                <w:u w:val="single"/>
              </w:rPr>
              <w:lastRenderedPageBreak/>
              <w:t>Usage</w:t>
            </w:r>
            <w:bookmarkEnd w:id="17"/>
          </w:p>
          <w:p w:rsidR="006C0D6E" w:rsidRDefault="006C0D6E" w:rsidP="008E01F1">
            <w:pPr>
              <w:rPr>
                <w:b w:val="0"/>
              </w:rPr>
            </w:pPr>
            <w:r>
              <w:rPr>
                <w:b w:val="0"/>
              </w:rPr>
              <w:t>Berikut syntax sederhana cara menggunakan mongoDB Acces service :</w:t>
            </w:r>
          </w:p>
          <w:p w:rsidR="00C77CCA" w:rsidRPr="006C0D6E" w:rsidRDefault="00C77CCA" w:rsidP="008E01F1">
            <w:pPr>
              <w:rPr>
                <w:b w:val="0"/>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import cryptocode</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import requests</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password = 'PASSWORD_CRYPTO_FROM_DB_ACCESS'</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510E93"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b w:val="0"/>
                <w:sz w:val="22"/>
              </w:rPr>
              <w:t>db_name = '</w:t>
            </w:r>
            <w:r w:rsidR="0046373B">
              <w:rPr>
                <w:rFonts w:ascii="Courier New" w:hAnsi="Courier New" w:cs="Courier New"/>
                <w:b w:val="0"/>
                <w:sz w:val="22"/>
              </w:rPr>
              <w:t>db</w:t>
            </w:r>
            <w:r w:rsidR="006C0D6E" w:rsidRPr="006C0D6E">
              <w:rPr>
                <w:rFonts w:ascii="Courier New" w:hAnsi="Courier New" w:cs="Courier New"/>
                <w:b w:val="0"/>
                <w:sz w:val="22"/>
              </w:rPr>
              <w:t>'</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query_array =  {</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"collections" : "YOUR_COLLECTION",</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"operations" : "find_one",</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"doc_array" : {"KOTA" : "KOTA MEDAN"}</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query_str = json.dumps(query_array)</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9266F7">
              <w:rPr>
                <w:rFonts w:ascii="Courier New" w:hAnsi="Courier New" w:cs="Courier New"/>
                <w:sz w:val="22"/>
              </w:rPr>
              <w:t>encodedQuery</w:t>
            </w:r>
            <w:r w:rsidRPr="006C0D6E">
              <w:rPr>
                <w:rFonts w:ascii="Courier New" w:hAnsi="Courier New" w:cs="Courier New"/>
                <w:b w:val="0"/>
                <w:sz w:val="22"/>
              </w:rPr>
              <w:t xml:space="preserve"> = cryptocode.encrypt(query_str, password)</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9266F7">
              <w:rPr>
                <w:rFonts w:ascii="Courier New" w:hAnsi="Courier New" w:cs="Courier New"/>
                <w:sz w:val="22"/>
              </w:rPr>
              <w:t>encodedDbname</w:t>
            </w:r>
            <w:r w:rsidRPr="006C0D6E">
              <w:rPr>
                <w:rFonts w:ascii="Courier New" w:hAnsi="Courier New" w:cs="Courier New"/>
                <w:b w:val="0"/>
                <w:sz w:val="22"/>
              </w:rPr>
              <w:t xml:space="preserve"> = cryptocode.encrypt(db_name, password)</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9266F7"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sz w:val="22"/>
              </w:rPr>
              <w:t xml:space="preserve"># </w:t>
            </w:r>
            <w:r w:rsidR="006C0D6E" w:rsidRPr="009266F7">
              <w:rPr>
                <w:rFonts w:ascii="Courier New" w:hAnsi="Courier New" w:cs="Courier New"/>
                <w:b w:val="0"/>
                <w:sz w:val="22"/>
              </w:rPr>
              <w:t>encodedQuery</w:t>
            </w:r>
            <w:r w:rsidR="006C0D6E" w:rsidRPr="006C0D6E">
              <w:rPr>
                <w:rFonts w:ascii="Courier New" w:hAnsi="Courier New" w:cs="Courier New"/>
                <w:b w:val="0"/>
                <w:sz w:val="22"/>
              </w:rPr>
              <w:t xml:space="preserve"> = 'nI5Ft4C2L+zRj1jlqB84qEj18T+4+RBqJz4WQotuxKWaeI8QyDEgfraAqrmUAiRtC+D2tOtC6JUPr9Oik/cKp2G+xAjZ70U7OeZhqybS1hETCSOWw0pDaw==*siLhoV2yOzfPncIzEm1sKg==*PEj6Xu8vtETTzFT6yDfnZA==*vZkOyZbxFC4nbvwy06i6MQ=='</w:t>
            </w:r>
          </w:p>
          <w:p w:rsidR="005B2855" w:rsidRDefault="005B2855"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9266F7"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sz w:val="22"/>
              </w:rPr>
              <w:t xml:space="preserve"># </w:t>
            </w:r>
            <w:r w:rsidR="006C0D6E" w:rsidRPr="009266F7">
              <w:rPr>
                <w:rFonts w:ascii="Courier New" w:hAnsi="Courier New" w:cs="Courier New"/>
                <w:b w:val="0"/>
                <w:sz w:val="22"/>
              </w:rPr>
              <w:t>encodedDbname</w:t>
            </w:r>
            <w:r w:rsidR="006C0D6E" w:rsidRPr="006C0D6E">
              <w:rPr>
                <w:rFonts w:ascii="Courier New" w:hAnsi="Courier New" w:cs="Courier New"/>
                <w:b w:val="0"/>
                <w:sz w:val="22"/>
              </w:rPr>
              <w:t xml:space="preserve"> = 'mUImPJD3t+Fl*U8xs63kfYk+15+ff1wbt+Q==*bW7XqZja3zGIn1QHSRED3A==*UPiT7SSHf8w8zH1PLl1IFQ=='</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request_array_body = {</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"SERVER" : "(INTERNAL/GKE)"</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"CHANNEL_ID" : "API",</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"DB_NAME" : </w:t>
            </w:r>
            <w:r w:rsidRPr="005B2855">
              <w:rPr>
                <w:rFonts w:ascii="Courier New" w:hAnsi="Courier New" w:cs="Courier New"/>
                <w:sz w:val="22"/>
              </w:rPr>
              <w:t>encodedDbname</w:t>
            </w:r>
            <w:r w:rsidRPr="006C0D6E">
              <w:rPr>
                <w:rFonts w:ascii="Courier New" w:hAnsi="Courier New" w:cs="Courier New"/>
                <w:b w:val="0"/>
                <w:sz w:val="22"/>
              </w:rPr>
              <w:t>,</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"QUERY" :  </w:t>
            </w:r>
            <w:r w:rsidRPr="005B2855">
              <w:rPr>
                <w:rFonts w:ascii="Courier New" w:hAnsi="Courier New" w:cs="Courier New"/>
                <w:sz w:val="22"/>
              </w:rPr>
              <w:t>encodedQuery</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 xml:space="preserve">    }</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b w:val="0"/>
                <w:sz w:val="22"/>
              </w:rPr>
              <w:t># Encrypted request</w:t>
            </w: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sidRPr="006C0D6E">
              <w:rPr>
                <w:rFonts w:ascii="Courier New" w:hAnsi="Courier New" w:cs="Courier New"/>
                <w:b w:val="0"/>
                <w:sz w:val="22"/>
              </w:rPr>
              <w:t>response_encrypted = requests.post(&lt;db_access&gt;, data=request_array_body)</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b w:val="0"/>
                <w:sz w:val="22"/>
              </w:rPr>
              <w:t># Decrypted response</w:t>
            </w:r>
          </w:p>
          <w:p w:rsidR="002D3FEA"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b w:val="0"/>
                <w:sz w:val="22"/>
              </w:rPr>
              <w:t>r</w:t>
            </w:r>
            <w:r w:rsidRPr="006C0D6E">
              <w:rPr>
                <w:rFonts w:ascii="Courier New" w:hAnsi="Courier New" w:cs="Courier New"/>
                <w:b w:val="0"/>
                <w:sz w:val="22"/>
              </w:rPr>
              <w:t>esponse</w:t>
            </w:r>
            <w:r>
              <w:rPr>
                <w:rFonts w:ascii="Courier New" w:hAnsi="Courier New" w:cs="Courier New"/>
                <w:b w:val="0"/>
                <w:sz w:val="22"/>
              </w:rPr>
              <w:t>_decrypted</w:t>
            </w:r>
            <w:r w:rsidRPr="006C0D6E">
              <w:rPr>
                <w:rFonts w:ascii="Courier New" w:hAnsi="Courier New" w:cs="Courier New"/>
                <w:b w:val="0"/>
                <w:sz w:val="22"/>
              </w:rPr>
              <w:t xml:space="preserve"> = cryptocode.decrypt(response_encrypted, password)</w:t>
            </w:r>
          </w:p>
          <w:p w:rsid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p>
          <w:p w:rsidR="006C0D6E" w:rsidRPr="006C0D6E" w:rsidRDefault="006C0D6E" w:rsidP="006C0D6E">
            <w:pPr>
              <w:pBdr>
                <w:top w:val="single" w:sz="4" w:space="1" w:color="auto"/>
                <w:left w:val="single" w:sz="4" w:space="4" w:color="auto"/>
                <w:bottom w:val="single" w:sz="4" w:space="1" w:color="auto"/>
                <w:right w:val="single" w:sz="4" w:space="4" w:color="auto"/>
              </w:pBdr>
              <w:rPr>
                <w:rFonts w:ascii="Courier New" w:hAnsi="Courier New" w:cs="Courier New"/>
                <w:b w:val="0"/>
                <w:sz w:val="22"/>
              </w:rPr>
            </w:pPr>
            <w:r>
              <w:rPr>
                <w:rFonts w:ascii="Courier New" w:hAnsi="Courier New" w:cs="Courier New"/>
                <w:b w:val="0"/>
                <w:sz w:val="22"/>
              </w:rPr>
              <w:t>print(r</w:t>
            </w:r>
            <w:r w:rsidRPr="006C0D6E">
              <w:rPr>
                <w:rFonts w:ascii="Courier New" w:hAnsi="Courier New" w:cs="Courier New"/>
                <w:b w:val="0"/>
                <w:sz w:val="22"/>
              </w:rPr>
              <w:t>esponse</w:t>
            </w:r>
            <w:r>
              <w:rPr>
                <w:rFonts w:ascii="Courier New" w:hAnsi="Courier New" w:cs="Courier New"/>
                <w:b w:val="0"/>
                <w:sz w:val="22"/>
              </w:rPr>
              <w:t>_decrypted)</w:t>
            </w:r>
          </w:p>
          <w:p w:rsidR="002D3FEA" w:rsidRDefault="002D3FEA" w:rsidP="002D3FEA"/>
          <w:p w:rsidR="00C77CCA" w:rsidRDefault="00C77CCA" w:rsidP="0048791C">
            <w:pPr>
              <w:pStyle w:val="Heading2"/>
              <w:rPr>
                <w:b/>
                <w:sz w:val="40"/>
                <w:u w:val="single"/>
              </w:rPr>
            </w:pPr>
            <w:bookmarkStart w:id="18" w:name="_Toc116652511"/>
            <w:r w:rsidRPr="00C77CCA">
              <w:rPr>
                <w:sz w:val="40"/>
                <w:u w:val="single"/>
              </w:rPr>
              <w:lastRenderedPageBreak/>
              <w:t>Operations</w:t>
            </w:r>
            <w:bookmarkEnd w:id="18"/>
          </w:p>
          <w:p w:rsidR="00C77CCA" w:rsidRDefault="00C77CCA" w:rsidP="002D3FEA">
            <w:pPr>
              <w:rPr>
                <w:b w:val="0"/>
              </w:rPr>
            </w:pPr>
            <w:r w:rsidRPr="00C77CCA">
              <w:rPr>
                <w:b w:val="0"/>
              </w:rPr>
              <w:t>Berikut operation-operation pada service MongoDB Access</w:t>
            </w:r>
            <w:r>
              <w:rPr>
                <w:b w:val="0"/>
              </w:rPr>
              <w:t xml:space="preserve"> :</w:t>
            </w:r>
          </w:p>
          <w:p w:rsidR="00C77CCA" w:rsidRPr="0048791C" w:rsidRDefault="00C77CCA" w:rsidP="0048791C">
            <w:pPr>
              <w:pStyle w:val="ListParagraph"/>
              <w:numPr>
                <w:ilvl w:val="0"/>
                <w:numId w:val="6"/>
              </w:numPr>
              <w:rPr>
                <w:b w:val="0"/>
              </w:rPr>
            </w:pPr>
            <w:r w:rsidRPr="0048791C">
              <w:rPr>
                <w:b w:val="0"/>
              </w:rPr>
              <w:t>list</w:t>
            </w:r>
          </w:p>
          <w:p w:rsidR="00C77CCA" w:rsidRPr="0048791C" w:rsidRDefault="00C77CCA" w:rsidP="0048791C">
            <w:pPr>
              <w:pStyle w:val="ListParagraph"/>
              <w:numPr>
                <w:ilvl w:val="0"/>
                <w:numId w:val="6"/>
              </w:numPr>
              <w:rPr>
                <w:b w:val="0"/>
              </w:rPr>
            </w:pPr>
            <w:r w:rsidRPr="0048791C">
              <w:rPr>
                <w:b w:val="0"/>
              </w:rPr>
              <w:t>insert_one</w:t>
            </w:r>
          </w:p>
          <w:p w:rsidR="00C77CCA" w:rsidRPr="0048791C" w:rsidRDefault="00C77CCA" w:rsidP="0048791C">
            <w:pPr>
              <w:pStyle w:val="ListParagraph"/>
              <w:numPr>
                <w:ilvl w:val="0"/>
                <w:numId w:val="6"/>
              </w:numPr>
              <w:rPr>
                <w:b w:val="0"/>
              </w:rPr>
            </w:pPr>
            <w:r w:rsidRPr="0048791C">
              <w:rPr>
                <w:b w:val="0"/>
              </w:rPr>
              <w:t>insert_many</w:t>
            </w:r>
          </w:p>
          <w:p w:rsidR="00C77CCA" w:rsidRPr="0048791C" w:rsidRDefault="00C77CCA" w:rsidP="0048791C">
            <w:pPr>
              <w:pStyle w:val="ListParagraph"/>
              <w:numPr>
                <w:ilvl w:val="0"/>
                <w:numId w:val="6"/>
              </w:numPr>
              <w:rPr>
                <w:b w:val="0"/>
              </w:rPr>
            </w:pPr>
            <w:r w:rsidRPr="0048791C">
              <w:rPr>
                <w:b w:val="0"/>
              </w:rPr>
              <w:t>update_one</w:t>
            </w:r>
          </w:p>
          <w:p w:rsidR="00C77CCA" w:rsidRPr="0048791C" w:rsidRDefault="00C77CCA" w:rsidP="0048791C">
            <w:pPr>
              <w:pStyle w:val="ListParagraph"/>
              <w:numPr>
                <w:ilvl w:val="0"/>
                <w:numId w:val="6"/>
              </w:numPr>
              <w:rPr>
                <w:b w:val="0"/>
              </w:rPr>
            </w:pPr>
            <w:r w:rsidRPr="0048791C">
              <w:rPr>
                <w:b w:val="0"/>
              </w:rPr>
              <w:t>update_many</w:t>
            </w:r>
          </w:p>
          <w:p w:rsidR="00C77CCA" w:rsidRPr="0048791C" w:rsidRDefault="00C77CCA" w:rsidP="0048791C">
            <w:pPr>
              <w:pStyle w:val="ListParagraph"/>
              <w:numPr>
                <w:ilvl w:val="0"/>
                <w:numId w:val="6"/>
              </w:numPr>
              <w:rPr>
                <w:b w:val="0"/>
              </w:rPr>
            </w:pPr>
            <w:r w:rsidRPr="0048791C">
              <w:rPr>
                <w:b w:val="0"/>
              </w:rPr>
              <w:t>find_one</w:t>
            </w:r>
          </w:p>
          <w:p w:rsidR="00C77CCA" w:rsidRPr="0048791C" w:rsidRDefault="00C77CCA" w:rsidP="0048791C">
            <w:pPr>
              <w:pStyle w:val="ListParagraph"/>
              <w:numPr>
                <w:ilvl w:val="0"/>
                <w:numId w:val="6"/>
              </w:numPr>
              <w:rPr>
                <w:b w:val="0"/>
              </w:rPr>
            </w:pPr>
            <w:r w:rsidRPr="0048791C">
              <w:rPr>
                <w:b w:val="0"/>
              </w:rPr>
              <w:t>find_many</w:t>
            </w:r>
          </w:p>
          <w:p w:rsidR="00C77CCA" w:rsidRPr="0048791C" w:rsidRDefault="00C77CCA" w:rsidP="0048791C">
            <w:pPr>
              <w:pStyle w:val="ListParagraph"/>
              <w:numPr>
                <w:ilvl w:val="0"/>
                <w:numId w:val="6"/>
              </w:numPr>
              <w:rPr>
                <w:b w:val="0"/>
              </w:rPr>
            </w:pPr>
            <w:r w:rsidRPr="0048791C">
              <w:rPr>
                <w:b w:val="0"/>
              </w:rPr>
              <w:t>delete_one</w:t>
            </w:r>
          </w:p>
          <w:p w:rsidR="00C77CCA" w:rsidRDefault="00C77CCA" w:rsidP="0048791C">
            <w:pPr>
              <w:pStyle w:val="ListParagraph"/>
              <w:numPr>
                <w:ilvl w:val="0"/>
                <w:numId w:val="6"/>
              </w:numPr>
              <w:rPr>
                <w:b w:val="0"/>
              </w:rPr>
            </w:pPr>
            <w:r w:rsidRPr="0048791C">
              <w:rPr>
                <w:b w:val="0"/>
              </w:rPr>
              <w:t>delete_many</w:t>
            </w:r>
          </w:p>
          <w:p w:rsidR="00DC78A4" w:rsidRPr="0048791C" w:rsidRDefault="00DC78A4" w:rsidP="0048791C">
            <w:pPr>
              <w:pStyle w:val="ListParagraph"/>
              <w:numPr>
                <w:ilvl w:val="0"/>
                <w:numId w:val="6"/>
              </w:numPr>
              <w:rPr>
                <w:b w:val="0"/>
              </w:rPr>
            </w:pPr>
            <w:r>
              <w:rPr>
                <w:b w:val="0"/>
              </w:rPr>
              <w:t xml:space="preserve"> pipeline</w:t>
            </w:r>
          </w:p>
          <w:p w:rsidR="00C77CCA" w:rsidRDefault="00C77CCA" w:rsidP="002D3FEA"/>
          <w:p w:rsidR="00C77CCA" w:rsidRDefault="00631E37" w:rsidP="00631E37">
            <w:pPr>
              <w:pStyle w:val="Heading3"/>
              <w:rPr>
                <w:sz w:val="28"/>
              </w:rPr>
            </w:pPr>
            <w:bookmarkStart w:id="19" w:name="_Toc116652512"/>
            <w:r w:rsidRPr="00631E37">
              <w:rPr>
                <w:sz w:val="28"/>
              </w:rPr>
              <w:t>list</w:t>
            </w:r>
            <w:bookmarkEnd w:id="19"/>
          </w:p>
          <w:tbl>
            <w:tblPr>
              <w:tblStyle w:val="TableGrid"/>
              <w:tblW w:w="9552" w:type="dxa"/>
              <w:tblLayout w:type="fixed"/>
              <w:tblLook w:val="04A0" w:firstRow="1" w:lastRow="0" w:firstColumn="1" w:lastColumn="0" w:noHBand="0" w:noVBand="1"/>
            </w:tblPr>
            <w:tblGrid>
              <w:gridCol w:w="4776"/>
              <w:gridCol w:w="4776"/>
            </w:tblGrid>
            <w:tr w:rsidR="00F15BF6" w:rsidTr="00441A48">
              <w:tc>
                <w:tcPr>
                  <w:tcW w:w="4776" w:type="dxa"/>
                  <w:shd w:val="clear" w:color="auto" w:fill="F2F2F2" w:themeFill="background1" w:themeFillShade="F2"/>
                </w:tcPr>
                <w:p w:rsidR="00F15BF6" w:rsidRPr="00F15BF6" w:rsidRDefault="00F15BF6" w:rsidP="00F15BF6">
                  <w:pPr>
                    <w:jc w:val="center"/>
                    <w:rPr>
                      <w:b w:val="0"/>
                      <w:sz w:val="24"/>
                    </w:rPr>
                  </w:pPr>
                  <w:r w:rsidRPr="00F15BF6">
                    <w:rPr>
                      <w:b w:val="0"/>
                      <w:sz w:val="24"/>
                    </w:rPr>
                    <w:t>Normal</w:t>
                  </w:r>
                </w:p>
              </w:tc>
              <w:tc>
                <w:tcPr>
                  <w:tcW w:w="4776" w:type="dxa"/>
                  <w:shd w:val="clear" w:color="auto" w:fill="F2F2F2" w:themeFill="background1" w:themeFillShade="F2"/>
                </w:tcPr>
                <w:p w:rsidR="00F15BF6" w:rsidRPr="00F15BF6" w:rsidRDefault="00F15BF6" w:rsidP="00F15BF6">
                  <w:pPr>
                    <w:jc w:val="center"/>
                    <w:rPr>
                      <w:b w:val="0"/>
                      <w:sz w:val="24"/>
                    </w:rPr>
                  </w:pPr>
                  <w:r w:rsidRPr="00F15BF6">
                    <w:rPr>
                      <w:b w:val="0"/>
                      <w:sz w:val="24"/>
                    </w:rPr>
                    <w:t>Encryption</w:t>
                  </w:r>
                </w:p>
              </w:tc>
            </w:tr>
            <w:tr w:rsidR="00F15BF6" w:rsidTr="00441A48">
              <w:tc>
                <w:tcPr>
                  <w:tcW w:w="4776" w:type="dxa"/>
                </w:tcPr>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"SERVER": "GKE",</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"CHANNEL_ID": "API",</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"DB_NAME": "dbtest",</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"QUERY": {</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"collections": "",</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"operations": "list",</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"doc_array": ""</w:t>
                  </w:r>
                </w:p>
                <w:p w:rsidR="00F15BF6" w:rsidRPr="00F15BF6" w:rsidRDefault="00F15BF6" w:rsidP="00F15BF6">
                  <w:pPr>
                    <w:jc w:val="both"/>
                    <w:rPr>
                      <w:rFonts w:ascii="Courier New" w:hAnsi="Courier New" w:cs="Courier New"/>
                      <w:b w:val="0"/>
                      <w:sz w:val="20"/>
                    </w:rPr>
                  </w:pPr>
                  <w:r w:rsidRPr="00F15BF6">
                    <w:rPr>
                      <w:rFonts w:ascii="Courier New" w:hAnsi="Courier New" w:cs="Courier New"/>
                      <w:b w:val="0"/>
                      <w:sz w:val="20"/>
                    </w:rPr>
                    <w:t xml:space="preserve">  }</w:t>
                  </w:r>
                </w:p>
                <w:p w:rsidR="00F15BF6" w:rsidRDefault="00F15BF6" w:rsidP="00F15BF6">
                  <w:pPr>
                    <w:jc w:val="both"/>
                  </w:pPr>
                  <w:r w:rsidRPr="00F15BF6">
                    <w:rPr>
                      <w:rFonts w:ascii="Courier New" w:hAnsi="Courier New" w:cs="Courier New"/>
                      <w:b w:val="0"/>
                      <w:sz w:val="20"/>
                    </w:rPr>
                    <w:t>}</w:t>
                  </w:r>
                </w:p>
              </w:tc>
              <w:tc>
                <w:tcPr>
                  <w:tcW w:w="4776" w:type="dxa"/>
                </w:tcPr>
                <w:p w:rsidR="00F15BF6" w:rsidRPr="00F15BF6" w:rsidRDefault="00F15BF6" w:rsidP="00F15BF6">
                  <w:pPr>
                    <w:jc w:val="both"/>
                    <w:rPr>
                      <w:rFonts w:ascii="Courier New" w:hAnsi="Courier New" w:cs="Courier New"/>
                      <w:b w:val="0"/>
                      <w:sz w:val="22"/>
                    </w:rPr>
                  </w:pPr>
                  <w:r w:rsidRPr="00F15BF6">
                    <w:rPr>
                      <w:rFonts w:ascii="Courier New" w:hAnsi="Courier New" w:cs="Courier New"/>
                      <w:b w:val="0"/>
                      <w:sz w:val="22"/>
                    </w:rPr>
                    <w:t>{</w:t>
                  </w:r>
                </w:p>
                <w:p w:rsidR="00F15BF6" w:rsidRPr="00F15BF6" w:rsidRDefault="00F15BF6" w:rsidP="00F15BF6">
                  <w:pPr>
                    <w:jc w:val="both"/>
                    <w:rPr>
                      <w:rFonts w:ascii="Courier New" w:hAnsi="Courier New" w:cs="Courier New"/>
                      <w:b w:val="0"/>
                      <w:sz w:val="22"/>
                    </w:rPr>
                  </w:pPr>
                  <w:r w:rsidRPr="00F15BF6">
                    <w:rPr>
                      <w:rFonts w:ascii="Courier New" w:hAnsi="Courier New" w:cs="Courier New"/>
                      <w:b w:val="0"/>
                      <w:sz w:val="22"/>
                    </w:rPr>
                    <w:t xml:space="preserve">  "SERVER": "GKE",</w:t>
                  </w:r>
                </w:p>
                <w:p w:rsidR="00F15BF6" w:rsidRPr="00F15BF6" w:rsidRDefault="00F15BF6" w:rsidP="00F15BF6">
                  <w:pPr>
                    <w:jc w:val="both"/>
                    <w:rPr>
                      <w:rFonts w:ascii="Courier New" w:hAnsi="Courier New" w:cs="Courier New"/>
                      <w:b w:val="0"/>
                      <w:sz w:val="22"/>
                    </w:rPr>
                  </w:pPr>
                  <w:r w:rsidRPr="00F15BF6">
                    <w:rPr>
                      <w:rFonts w:ascii="Courier New" w:hAnsi="Courier New" w:cs="Courier New"/>
                      <w:b w:val="0"/>
                      <w:sz w:val="22"/>
                    </w:rPr>
                    <w:t xml:space="preserve">  "CHANNEL_ID": "API",</w:t>
                  </w:r>
                </w:p>
                <w:p w:rsidR="00F15BF6" w:rsidRPr="00F15BF6" w:rsidRDefault="00F15BF6" w:rsidP="00F15BF6">
                  <w:pPr>
                    <w:jc w:val="both"/>
                    <w:rPr>
                      <w:rFonts w:ascii="Courier New" w:hAnsi="Courier New" w:cs="Courier New"/>
                      <w:b w:val="0"/>
                      <w:sz w:val="22"/>
                    </w:rPr>
                  </w:pPr>
                  <w:r w:rsidRPr="00F15BF6">
                    <w:rPr>
                      <w:rFonts w:ascii="Courier New" w:hAnsi="Courier New" w:cs="Courier New"/>
                      <w:b w:val="0"/>
                      <w:sz w:val="22"/>
                    </w:rPr>
                    <w:t xml:space="preserve">  "DB_NAME": "cbeqkrs9BA==*AHdtjZ93Iy586fOQa3i2BA==*xlEXA6ldEaWPWedjGKhkUQ==*4zDquU/YLvkh1KOsnskfHQ==",</w:t>
                  </w:r>
                </w:p>
                <w:p w:rsidR="00F15BF6" w:rsidRPr="00F15BF6" w:rsidRDefault="00F15BF6" w:rsidP="00F15BF6">
                  <w:pPr>
                    <w:jc w:val="both"/>
                    <w:rPr>
                      <w:rFonts w:ascii="Courier New" w:hAnsi="Courier New" w:cs="Courier New"/>
                      <w:b w:val="0"/>
                      <w:sz w:val="22"/>
                    </w:rPr>
                  </w:pPr>
                  <w:r w:rsidRPr="00F15BF6">
                    <w:rPr>
                      <w:rFonts w:ascii="Courier New" w:hAnsi="Courier New" w:cs="Courier New"/>
                      <w:b w:val="0"/>
                      <w:sz w:val="22"/>
                    </w:rPr>
                    <w:t xml:space="preserve">  "QUERY": "hk6BMOzZAhukfSvpTm5g4saC8DJ+0+ArVt1HeCeFjnKor6rvccutpuiVfXskzd1VVaOd04ehdOUWHQ==*kQlsl+REbM+2STlQ4F+xaw==*ZCjmV/WqXBjFfkAuJWHyFQ==*zDzB0uDXdrXDg223dG43aw=="</w:t>
                  </w:r>
                </w:p>
                <w:p w:rsidR="00F15BF6" w:rsidRDefault="00F15BF6" w:rsidP="00F15BF6">
                  <w:pPr>
                    <w:jc w:val="both"/>
                  </w:pPr>
                  <w:r w:rsidRPr="00F15BF6">
                    <w:rPr>
                      <w:rFonts w:ascii="Courier New" w:hAnsi="Courier New" w:cs="Courier New"/>
                      <w:b w:val="0"/>
                      <w:sz w:val="22"/>
                    </w:rPr>
                    <w:t>}</w:t>
                  </w:r>
                </w:p>
              </w:tc>
            </w:tr>
          </w:tbl>
          <w:p w:rsidR="00C77CCA" w:rsidRDefault="00C77CCA" w:rsidP="002D3FEA"/>
          <w:p w:rsidR="00C77CCA" w:rsidRDefault="00C77CCA" w:rsidP="002D3FEA"/>
          <w:p w:rsidR="00C77CCA" w:rsidRPr="00441A48" w:rsidRDefault="00441A48" w:rsidP="00441A48">
            <w:pPr>
              <w:pStyle w:val="Heading3"/>
              <w:rPr>
                <w:sz w:val="28"/>
              </w:rPr>
            </w:pPr>
            <w:bookmarkStart w:id="20" w:name="_Toc116652513"/>
            <w:r>
              <w:rPr>
                <w:sz w:val="28"/>
              </w:rPr>
              <w:t>i</w:t>
            </w:r>
            <w:r w:rsidRPr="00441A48">
              <w:rPr>
                <w:sz w:val="28"/>
              </w:rPr>
              <w:t>nsert_one</w:t>
            </w:r>
            <w:bookmarkEnd w:id="20"/>
          </w:p>
          <w:tbl>
            <w:tblPr>
              <w:tblStyle w:val="TableGrid"/>
              <w:tblW w:w="9552" w:type="dxa"/>
              <w:tblLayout w:type="fixed"/>
              <w:tblLook w:val="04A0" w:firstRow="1" w:lastRow="0" w:firstColumn="1" w:lastColumn="0" w:noHBand="0" w:noVBand="1"/>
            </w:tblPr>
            <w:tblGrid>
              <w:gridCol w:w="4776"/>
              <w:gridCol w:w="4776"/>
            </w:tblGrid>
            <w:tr w:rsidR="00441A48" w:rsidTr="009E0CFD">
              <w:tc>
                <w:tcPr>
                  <w:tcW w:w="4776" w:type="dxa"/>
                  <w:shd w:val="clear" w:color="auto" w:fill="F2F2F2" w:themeFill="background1" w:themeFillShade="F2"/>
                </w:tcPr>
                <w:p w:rsidR="00441A48" w:rsidRPr="00F15BF6" w:rsidRDefault="00441A48" w:rsidP="00441A48">
                  <w:pPr>
                    <w:jc w:val="center"/>
                    <w:rPr>
                      <w:b w:val="0"/>
                      <w:sz w:val="24"/>
                    </w:rPr>
                  </w:pPr>
                  <w:r w:rsidRPr="00F15BF6">
                    <w:rPr>
                      <w:b w:val="0"/>
                      <w:sz w:val="24"/>
                    </w:rPr>
                    <w:t>Normal</w:t>
                  </w:r>
                </w:p>
              </w:tc>
              <w:tc>
                <w:tcPr>
                  <w:tcW w:w="4776" w:type="dxa"/>
                  <w:shd w:val="clear" w:color="auto" w:fill="F2F2F2" w:themeFill="background1" w:themeFillShade="F2"/>
                </w:tcPr>
                <w:p w:rsidR="00441A48" w:rsidRPr="00F15BF6" w:rsidRDefault="00441A48" w:rsidP="00441A48">
                  <w:pPr>
                    <w:jc w:val="center"/>
                    <w:rPr>
                      <w:b w:val="0"/>
                      <w:sz w:val="24"/>
                    </w:rPr>
                  </w:pPr>
                  <w:r w:rsidRPr="00F15BF6">
                    <w:rPr>
                      <w:b w:val="0"/>
                      <w:sz w:val="24"/>
                    </w:rPr>
                    <w:t>Encryption</w:t>
                  </w:r>
                </w:p>
              </w:tc>
            </w:tr>
            <w:tr w:rsidR="00441A48" w:rsidTr="009E0CFD">
              <w:tc>
                <w:tcPr>
                  <w:tcW w:w="4776" w:type="dxa"/>
                </w:tcPr>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"SERVER": "GKE",</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"CHANNEL_ID": "API",</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"DB_NAME": "dbtest",</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"QUERY": {</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"collections": "</w:t>
                  </w:r>
                  <w:r>
                    <w:rPr>
                      <w:rFonts w:ascii="Courier New" w:hAnsi="Courier New" w:cs="Courier New"/>
                      <w:b w:val="0"/>
                      <w:sz w:val="20"/>
                    </w:rPr>
                    <w:t>docs</w:t>
                  </w:r>
                  <w:r w:rsidRPr="00F15BF6">
                    <w:rPr>
                      <w:rFonts w:ascii="Courier New" w:hAnsi="Courier New" w:cs="Courier New"/>
                      <w:b w:val="0"/>
                      <w:sz w:val="20"/>
                    </w:rPr>
                    <w:t>",</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"operations": "</w:t>
                  </w:r>
                  <w:r>
                    <w:rPr>
                      <w:rFonts w:ascii="Courier New" w:hAnsi="Courier New" w:cs="Courier New"/>
                      <w:b w:val="0"/>
                      <w:sz w:val="20"/>
                    </w:rPr>
                    <w:t>insert_one</w:t>
                  </w:r>
                  <w:r w:rsidRPr="00F15BF6">
                    <w:rPr>
                      <w:rFonts w:ascii="Courier New" w:hAnsi="Courier New" w:cs="Courier New"/>
                      <w:b w:val="0"/>
                      <w:sz w:val="20"/>
                    </w:rPr>
                    <w:t>",</w:t>
                  </w:r>
                </w:p>
                <w:p w:rsidR="00441A48" w:rsidRPr="00F15BF6" w:rsidRDefault="00441A48" w:rsidP="00441A48">
                  <w:pPr>
                    <w:jc w:val="both"/>
                    <w:rPr>
                      <w:rFonts w:ascii="Courier New" w:hAnsi="Courier New" w:cs="Courier New"/>
                      <w:b w:val="0"/>
                      <w:sz w:val="20"/>
                    </w:rPr>
                  </w:pPr>
                  <w:r>
                    <w:rPr>
                      <w:rFonts w:ascii="Courier New" w:hAnsi="Courier New" w:cs="Courier New"/>
                      <w:b w:val="0"/>
                      <w:sz w:val="20"/>
                    </w:rPr>
                    <w:t xml:space="preserve">    "doc_array": </w:t>
                  </w:r>
                  <w:r w:rsidRPr="00441A48">
                    <w:rPr>
                      <w:rFonts w:ascii="Courier New" w:hAnsi="Courier New" w:cs="Courier New"/>
                      <w:b w:val="0"/>
                      <w:sz w:val="20"/>
                    </w:rPr>
                    <w:t>{</w:t>
                  </w:r>
                  <w:r w:rsidR="009E32A5">
                    <w:rPr>
                      <w:rFonts w:ascii="Courier New" w:hAnsi="Courier New" w:cs="Courier New"/>
                      <w:b w:val="0"/>
                      <w:sz w:val="20"/>
                    </w:rPr>
                    <w:t>"</w:t>
                  </w:r>
                  <w:r w:rsidRPr="00441A48">
                    <w:rPr>
                      <w:rFonts w:ascii="Courier New" w:hAnsi="Courier New" w:cs="Courier New"/>
                      <w:b w:val="0"/>
                      <w:sz w:val="20"/>
                    </w:rPr>
                    <w:t>name</w:t>
                  </w:r>
                  <w:r w:rsidR="009E32A5">
                    <w:rPr>
                      <w:rFonts w:ascii="Courier New" w:hAnsi="Courier New" w:cs="Courier New"/>
                      <w:b w:val="0"/>
                      <w:sz w:val="20"/>
                    </w:rPr>
                    <w:t>"</w:t>
                  </w:r>
                  <w:r w:rsidRPr="00441A48">
                    <w:rPr>
                      <w:rFonts w:ascii="Courier New" w:hAnsi="Courier New" w:cs="Courier New"/>
                      <w:b w:val="0"/>
                      <w:sz w:val="20"/>
                    </w:rPr>
                    <w:t>: "Max"}</w:t>
                  </w:r>
                </w:p>
                <w:p w:rsidR="00441A48" w:rsidRPr="00F15BF6" w:rsidRDefault="00441A48" w:rsidP="00441A48">
                  <w:pPr>
                    <w:jc w:val="both"/>
                    <w:rPr>
                      <w:rFonts w:ascii="Courier New" w:hAnsi="Courier New" w:cs="Courier New"/>
                      <w:b w:val="0"/>
                      <w:sz w:val="20"/>
                    </w:rPr>
                  </w:pPr>
                  <w:r w:rsidRPr="00F15BF6">
                    <w:rPr>
                      <w:rFonts w:ascii="Courier New" w:hAnsi="Courier New" w:cs="Courier New"/>
                      <w:b w:val="0"/>
                      <w:sz w:val="20"/>
                    </w:rPr>
                    <w:t xml:space="preserve">  }</w:t>
                  </w:r>
                </w:p>
                <w:p w:rsidR="00441A48" w:rsidRDefault="00441A48" w:rsidP="00441A48">
                  <w:pPr>
                    <w:jc w:val="both"/>
                  </w:pPr>
                  <w:r w:rsidRPr="00F15BF6">
                    <w:rPr>
                      <w:rFonts w:ascii="Courier New" w:hAnsi="Courier New" w:cs="Courier New"/>
                      <w:b w:val="0"/>
                      <w:sz w:val="20"/>
                    </w:rPr>
                    <w:t>}</w:t>
                  </w:r>
                </w:p>
              </w:tc>
              <w:tc>
                <w:tcPr>
                  <w:tcW w:w="4776" w:type="dxa"/>
                </w:tcPr>
                <w:p w:rsidR="009E32A5" w:rsidRPr="009E32A5" w:rsidRDefault="009E32A5" w:rsidP="009E32A5">
                  <w:pPr>
                    <w:jc w:val="both"/>
                    <w:rPr>
                      <w:rFonts w:ascii="Courier New" w:hAnsi="Courier New" w:cs="Courier New"/>
                      <w:b w:val="0"/>
                      <w:sz w:val="22"/>
                    </w:rPr>
                  </w:pPr>
                  <w:r w:rsidRPr="009E32A5">
                    <w:rPr>
                      <w:rFonts w:ascii="Courier New" w:hAnsi="Courier New" w:cs="Courier New"/>
                      <w:b w:val="0"/>
                      <w:sz w:val="22"/>
                    </w:rPr>
                    <w:t>{</w:t>
                  </w:r>
                </w:p>
                <w:p w:rsidR="009E32A5" w:rsidRPr="009E32A5" w:rsidRDefault="009E32A5" w:rsidP="009E32A5">
                  <w:pPr>
                    <w:jc w:val="both"/>
                    <w:rPr>
                      <w:rFonts w:ascii="Courier New" w:hAnsi="Courier New" w:cs="Courier New"/>
                      <w:b w:val="0"/>
                      <w:sz w:val="22"/>
                    </w:rPr>
                  </w:pPr>
                  <w:r w:rsidRPr="009E32A5">
                    <w:rPr>
                      <w:rFonts w:ascii="Courier New" w:hAnsi="Courier New" w:cs="Courier New"/>
                      <w:b w:val="0"/>
                      <w:sz w:val="22"/>
                    </w:rPr>
                    <w:t xml:space="preserve">  "SERVER": "GKE",</w:t>
                  </w:r>
                </w:p>
                <w:p w:rsidR="009E32A5" w:rsidRPr="009E32A5" w:rsidRDefault="009E32A5" w:rsidP="009E32A5">
                  <w:pPr>
                    <w:jc w:val="both"/>
                    <w:rPr>
                      <w:rFonts w:ascii="Courier New" w:hAnsi="Courier New" w:cs="Courier New"/>
                      <w:b w:val="0"/>
                      <w:sz w:val="22"/>
                    </w:rPr>
                  </w:pPr>
                  <w:r w:rsidRPr="009E32A5">
                    <w:rPr>
                      <w:rFonts w:ascii="Courier New" w:hAnsi="Courier New" w:cs="Courier New"/>
                      <w:b w:val="0"/>
                      <w:sz w:val="22"/>
                    </w:rPr>
                    <w:t xml:space="preserve">  "CHANNEL_ID": "API",</w:t>
                  </w:r>
                </w:p>
                <w:p w:rsidR="009E32A5" w:rsidRPr="009E32A5" w:rsidRDefault="009E32A5" w:rsidP="009E32A5">
                  <w:pPr>
                    <w:jc w:val="both"/>
                    <w:rPr>
                      <w:rFonts w:ascii="Courier New" w:hAnsi="Courier New" w:cs="Courier New"/>
                      <w:b w:val="0"/>
                      <w:sz w:val="22"/>
                    </w:rPr>
                  </w:pPr>
                  <w:r w:rsidRPr="009E32A5">
                    <w:rPr>
                      <w:rFonts w:ascii="Courier New" w:hAnsi="Courier New" w:cs="Courier New"/>
                      <w:b w:val="0"/>
                      <w:sz w:val="22"/>
                    </w:rPr>
                    <w:t xml:space="preserve">  "DB_NAME": "7jeBt2Ur*VMGeQlhEboE56AJc2kQ9IA==*0trvuxDDkxbj+wXBZhXhjA==*gpllAjktCE3I0mIF4HBgFg==",</w:t>
                  </w:r>
                </w:p>
                <w:p w:rsidR="009E32A5" w:rsidRPr="009E32A5" w:rsidRDefault="009E32A5" w:rsidP="009E32A5">
                  <w:pPr>
                    <w:jc w:val="both"/>
                    <w:rPr>
                      <w:rFonts w:ascii="Courier New" w:hAnsi="Courier New" w:cs="Courier New"/>
                      <w:b w:val="0"/>
                      <w:sz w:val="22"/>
                    </w:rPr>
                  </w:pPr>
                  <w:r w:rsidRPr="009E32A5">
                    <w:rPr>
                      <w:rFonts w:ascii="Courier New" w:hAnsi="Courier New" w:cs="Courier New"/>
                      <w:b w:val="0"/>
                      <w:sz w:val="22"/>
                    </w:rPr>
                    <w:t xml:space="preserve">  "QUERY": "ebHYnioFDonvJUZ8hqM6PSHKC0l2YfM2jNJ25szZnU5UGKFuFLdYxXvwT8OssXKm5/QbCFtjI+P+SR+nzyIc/Fn7nb7vKvijiX05DzeYGcoH*jxPumRnEBe/2engxIZmraA==*n</w:t>
                  </w:r>
                  <w:r w:rsidRPr="009E32A5">
                    <w:rPr>
                      <w:rFonts w:ascii="Courier New" w:hAnsi="Courier New" w:cs="Courier New"/>
                      <w:b w:val="0"/>
                      <w:sz w:val="22"/>
                    </w:rPr>
                    <w:lastRenderedPageBreak/>
                    <w:t>OXN5fAoCSTs3NDWVUr8mA==*Oj/owcHt3za6afWc4t03bQ=="</w:t>
                  </w:r>
                </w:p>
                <w:p w:rsidR="00441A48" w:rsidRDefault="009E32A5" w:rsidP="009E32A5">
                  <w:pPr>
                    <w:jc w:val="both"/>
                  </w:pPr>
                  <w:r w:rsidRPr="009E32A5">
                    <w:rPr>
                      <w:rFonts w:ascii="Courier New" w:hAnsi="Courier New" w:cs="Courier New"/>
                      <w:b w:val="0"/>
                      <w:sz w:val="22"/>
                    </w:rPr>
                    <w:t>}</w:t>
                  </w:r>
                </w:p>
              </w:tc>
            </w:tr>
          </w:tbl>
          <w:p w:rsidR="004D7E17" w:rsidRDefault="004D7E17" w:rsidP="002D3FEA"/>
          <w:p w:rsidR="004D7E17" w:rsidRDefault="004D7E17" w:rsidP="002D3FEA"/>
          <w:p w:rsidR="00585FDA" w:rsidRDefault="00585FDA" w:rsidP="002D3FEA"/>
          <w:p w:rsidR="00585FDA" w:rsidRPr="00441A48" w:rsidRDefault="00585FDA" w:rsidP="00585FDA">
            <w:pPr>
              <w:pStyle w:val="Heading3"/>
              <w:rPr>
                <w:sz w:val="28"/>
              </w:rPr>
            </w:pPr>
            <w:bookmarkStart w:id="21" w:name="_Toc116652514"/>
            <w:r>
              <w:rPr>
                <w:sz w:val="28"/>
              </w:rPr>
              <w:t>i</w:t>
            </w:r>
            <w:r w:rsidRPr="00441A48">
              <w:rPr>
                <w:sz w:val="28"/>
              </w:rPr>
              <w:t>nsert_</w:t>
            </w:r>
            <w:r>
              <w:rPr>
                <w:sz w:val="28"/>
              </w:rPr>
              <w:t>many</w:t>
            </w:r>
            <w:bookmarkEnd w:id="21"/>
          </w:p>
          <w:tbl>
            <w:tblPr>
              <w:tblStyle w:val="TableGrid"/>
              <w:tblW w:w="9552" w:type="dxa"/>
              <w:tblLayout w:type="fixed"/>
              <w:tblLook w:val="04A0" w:firstRow="1" w:lastRow="0" w:firstColumn="1" w:lastColumn="0" w:noHBand="0" w:noVBand="1"/>
            </w:tblPr>
            <w:tblGrid>
              <w:gridCol w:w="4776"/>
              <w:gridCol w:w="4776"/>
            </w:tblGrid>
            <w:tr w:rsidR="00585FDA" w:rsidTr="009E0CFD">
              <w:tc>
                <w:tcPr>
                  <w:tcW w:w="4776" w:type="dxa"/>
                  <w:shd w:val="clear" w:color="auto" w:fill="F2F2F2" w:themeFill="background1" w:themeFillShade="F2"/>
                </w:tcPr>
                <w:p w:rsidR="00585FDA" w:rsidRPr="00F15BF6" w:rsidRDefault="00585FDA" w:rsidP="00585FDA">
                  <w:pPr>
                    <w:jc w:val="center"/>
                    <w:rPr>
                      <w:b w:val="0"/>
                      <w:sz w:val="24"/>
                    </w:rPr>
                  </w:pPr>
                  <w:r w:rsidRPr="00F15BF6">
                    <w:rPr>
                      <w:b w:val="0"/>
                      <w:sz w:val="24"/>
                    </w:rPr>
                    <w:t>Normal</w:t>
                  </w:r>
                </w:p>
              </w:tc>
              <w:tc>
                <w:tcPr>
                  <w:tcW w:w="4776" w:type="dxa"/>
                  <w:shd w:val="clear" w:color="auto" w:fill="F2F2F2" w:themeFill="background1" w:themeFillShade="F2"/>
                </w:tcPr>
                <w:p w:rsidR="00585FDA" w:rsidRPr="00F15BF6" w:rsidRDefault="00585FDA" w:rsidP="00585FDA">
                  <w:pPr>
                    <w:jc w:val="center"/>
                    <w:rPr>
                      <w:b w:val="0"/>
                      <w:sz w:val="24"/>
                    </w:rPr>
                  </w:pPr>
                  <w:r w:rsidRPr="00F15BF6">
                    <w:rPr>
                      <w:b w:val="0"/>
                      <w:sz w:val="24"/>
                    </w:rPr>
                    <w:t>Encryption</w:t>
                  </w:r>
                </w:p>
              </w:tc>
            </w:tr>
            <w:tr w:rsidR="00585FDA" w:rsidTr="009E0CFD">
              <w:tc>
                <w:tcPr>
                  <w:tcW w:w="4776" w:type="dxa"/>
                </w:tcPr>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"SERVER": "GKE",</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"CHANNEL_ID": "API",</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"DB_NAME": "dbtest",</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"QUERY": {</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"collections": "docs",</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"operations": "insert_many",</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"doc_array": [{"name": "Max"}, {"name":"Alex"}]</w:t>
                  </w:r>
                </w:p>
                <w:p w:rsidR="00585FDA" w:rsidRPr="00585FDA" w:rsidRDefault="00585FDA" w:rsidP="00585FDA">
                  <w:pPr>
                    <w:jc w:val="both"/>
                    <w:rPr>
                      <w:rFonts w:ascii="Courier New" w:hAnsi="Courier New" w:cs="Courier New"/>
                      <w:b w:val="0"/>
                      <w:sz w:val="20"/>
                    </w:rPr>
                  </w:pPr>
                  <w:r w:rsidRPr="00585FDA">
                    <w:rPr>
                      <w:rFonts w:ascii="Courier New" w:hAnsi="Courier New" w:cs="Courier New"/>
                      <w:b w:val="0"/>
                      <w:sz w:val="20"/>
                    </w:rPr>
                    <w:t xml:space="preserve">  }</w:t>
                  </w:r>
                </w:p>
                <w:p w:rsidR="00585FDA" w:rsidRDefault="00585FDA" w:rsidP="00585FDA">
                  <w:pPr>
                    <w:jc w:val="both"/>
                  </w:pPr>
                  <w:r w:rsidRPr="00585FDA">
                    <w:rPr>
                      <w:rFonts w:ascii="Courier New" w:hAnsi="Courier New" w:cs="Courier New"/>
                      <w:b w:val="0"/>
                      <w:sz w:val="20"/>
                    </w:rPr>
                    <w:t>}</w:t>
                  </w:r>
                </w:p>
              </w:tc>
              <w:tc>
                <w:tcPr>
                  <w:tcW w:w="4776" w:type="dxa"/>
                </w:tcPr>
                <w:p w:rsidR="00585FDA" w:rsidRPr="00585FDA" w:rsidRDefault="00585FDA" w:rsidP="00585FDA">
                  <w:pPr>
                    <w:jc w:val="both"/>
                    <w:rPr>
                      <w:rFonts w:ascii="Courier New" w:hAnsi="Courier New" w:cs="Courier New"/>
                      <w:b w:val="0"/>
                      <w:sz w:val="22"/>
                    </w:rPr>
                  </w:pPr>
                  <w:r w:rsidRPr="00585FDA">
                    <w:rPr>
                      <w:rFonts w:ascii="Courier New" w:hAnsi="Courier New" w:cs="Courier New"/>
                      <w:b w:val="0"/>
                      <w:sz w:val="22"/>
                    </w:rPr>
                    <w:t>{</w:t>
                  </w:r>
                </w:p>
                <w:p w:rsidR="00585FDA" w:rsidRPr="00585FDA" w:rsidRDefault="00585FDA" w:rsidP="00585FDA">
                  <w:pPr>
                    <w:jc w:val="both"/>
                    <w:rPr>
                      <w:rFonts w:ascii="Courier New" w:hAnsi="Courier New" w:cs="Courier New"/>
                      <w:b w:val="0"/>
                      <w:sz w:val="22"/>
                    </w:rPr>
                  </w:pPr>
                  <w:r w:rsidRPr="00585FDA">
                    <w:rPr>
                      <w:rFonts w:ascii="Courier New" w:hAnsi="Courier New" w:cs="Courier New"/>
                      <w:b w:val="0"/>
                      <w:sz w:val="22"/>
                    </w:rPr>
                    <w:t xml:space="preserve">  "SERVER": "GKE",</w:t>
                  </w:r>
                </w:p>
                <w:p w:rsidR="00585FDA" w:rsidRPr="00585FDA" w:rsidRDefault="00585FDA" w:rsidP="00585FDA">
                  <w:pPr>
                    <w:jc w:val="both"/>
                    <w:rPr>
                      <w:rFonts w:ascii="Courier New" w:hAnsi="Courier New" w:cs="Courier New"/>
                      <w:b w:val="0"/>
                      <w:sz w:val="22"/>
                    </w:rPr>
                  </w:pPr>
                  <w:r w:rsidRPr="00585FDA">
                    <w:rPr>
                      <w:rFonts w:ascii="Courier New" w:hAnsi="Courier New" w:cs="Courier New"/>
                      <w:b w:val="0"/>
                      <w:sz w:val="22"/>
                    </w:rPr>
                    <w:t xml:space="preserve">  "CHANNEL_ID": "API",</w:t>
                  </w:r>
                </w:p>
                <w:p w:rsidR="00585FDA" w:rsidRPr="00585FDA" w:rsidRDefault="00585FDA" w:rsidP="00585FDA">
                  <w:pPr>
                    <w:jc w:val="both"/>
                    <w:rPr>
                      <w:rFonts w:ascii="Courier New" w:hAnsi="Courier New" w:cs="Courier New"/>
                      <w:b w:val="0"/>
                      <w:sz w:val="22"/>
                    </w:rPr>
                  </w:pPr>
                  <w:r w:rsidRPr="00585FDA">
                    <w:rPr>
                      <w:rFonts w:ascii="Courier New" w:hAnsi="Courier New" w:cs="Courier New"/>
                      <w:b w:val="0"/>
                      <w:sz w:val="22"/>
                    </w:rPr>
                    <w:t xml:space="preserve">  "DB_NAME": "+uVc+/28*xTGDO4H4CFzv8q5Id3wXVw==*6Mvxg0LaKtg/KeUPC+mNBw==*hwU0clMbZwbLBKu1OFdKdw==",</w:t>
                  </w:r>
                </w:p>
                <w:p w:rsidR="00585FDA" w:rsidRPr="00585FDA" w:rsidRDefault="00585FDA" w:rsidP="00585FDA">
                  <w:pPr>
                    <w:jc w:val="both"/>
                    <w:rPr>
                      <w:rFonts w:ascii="Courier New" w:hAnsi="Courier New" w:cs="Courier New"/>
                      <w:b w:val="0"/>
                      <w:sz w:val="22"/>
                    </w:rPr>
                  </w:pPr>
                  <w:r w:rsidRPr="00585FDA">
                    <w:rPr>
                      <w:rFonts w:ascii="Courier New" w:hAnsi="Courier New" w:cs="Courier New"/>
                      <w:b w:val="0"/>
                      <w:sz w:val="22"/>
                    </w:rPr>
                    <w:t xml:space="preserve">  "QUERY": "v2OWLfWzJJ0q4oEdVYfdmThI298iLvQ51iH8pHzYDFQbA8+qn73SvDVI+0dCVtINASIttfEfe75M/QUD9Ef4ZT12dFQWFxF7FgGOQWih+h/APIQcz9Ew/hsHTJC8aQzQ1MEJl9He*DOtC8OLIqWq8j09L+oZAjA==*+uUeGomdFtt44EfykzCCAg==*wi4mOGgYg9TYkbr3ppag9Q=="</w:t>
                  </w:r>
                </w:p>
                <w:p w:rsidR="00585FDA" w:rsidRDefault="00585FDA" w:rsidP="00585FDA">
                  <w:pPr>
                    <w:jc w:val="both"/>
                  </w:pPr>
                  <w:r w:rsidRPr="00585FDA">
                    <w:rPr>
                      <w:rFonts w:ascii="Courier New" w:hAnsi="Courier New" w:cs="Courier New"/>
                      <w:b w:val="0"/>
                      <w:sz w:val="22"/>
                    </w:rPr>
                    <w:t>}</w:t>
                  </w:r>
                </w:p>
              </w:tc>
            </w:tr>
          </w:tbl>
          <w:p w:rsidR="00585FDA" w:rsidRDefault="00585FDA" w:rsidP="002D3FEA"/>
          <w:p w:rsidR="004D7E17" w:rsidRDefault="004D7E17" w:rsidP="002D3FEA"/>
          <w:p w:rsidR="00585FDA" w:rsidRPr="00441A48" w:rsidRDefault="00585FDA" w:rsidP="00585FDA">
            <w:pPr>
              <w:pStyle w:val="Heading3"/>
              <w:rPr>
                <w:sz w:val="28"/>
              </w:rPr>
            </w:pPr>
            <w:bookmarkStart w:id="22" w:name="_Toc116652515"/>
            <w:r w:rsidRPr="00585FDA">
              <w:rPr>
                <w:sz w:val="28"/>
              </w:rPr>
              <w:t>update_one</w:t>
            </w:r>
            <w:bookmarkEnd w:id="22"/>
          </w:p>
          <w:tbl>
            <w:tblPr>
              <w:tblStyle w:val="TableGrid"/>
              <w:tblW w:w="9552" w:type="dxa"/>
              <w:tblLayout w:type="fixed"/>
              <w:tblLook w:val="04A0" w:firstRow="1" w:lastRow="0" w:firstColumn="1" w:lastColumn="0" w:noHBand="0" w:noVBand="1"/>
            </w:tblPr>
            <w:tblGrid>
              <w:gridCol w:w="4776"/>
              <w:gridCol w:w="4776"/>
            </w:tblGrid>
            <w:tr w:rsidR="00585FDA" w:rsidTr="009E0CFD">
              <w:tc>
                <w:tcPr>
                  <w:tcW w:w="4776" w:type="dxa"/>
                  <w:shd w:val="clear" w:color="auto" w:fill="F2F2F2" w:themeFill="background1" w:themeFillShade="F2"/>
                </w:tcPr>
                <w:p w:rsidR="00585FDA" w:rsidRPr="00F15BF6" w:rsidRDefault="00585FDA" w:rsidP="00585FDA">
                  <w:pPr>
                    <w:jc w:val="center"/>
                    <w:rPr>
                      <w:b w:val="0"/>
                      <w:sz w:val="24"/>
                    </w:rPr>
                  </w:pPr>
                  <w:r w:rsidRPr="00F15BF6">
                    <w:rPr>
                      <w:b w:val="0"/>
                      <w:sz w:val="24"/>
                    </w:rPr>
                    <w:t>Normal</w:t>
                  </w:r>
                </w:p>
              </w:tc>
              <w:tc>
                <w:tcPr>
                  <w:tcW w:w="4776" w:type="dxa"/>
                  <w:shd w:val="clear" w:color="auto" w:fill="F2F2F2" w:themeFill="background1" w:themeFillShade="F2"/>
                </w:tcPr>
                <w:p w:rsidR="00585FDA" w:rsidRPr="00F15BF6" w:rsidRDefault="00585FDA" w:rsidP="00585FDA">
                  <w:pPr>
                    <w:jc w:val="center"/>
                    <w:rPr>
                      <w:b w:val="0"/>
                      <w:sz w:val="24"/>
                    </w:rPr>
                  </w:pPr>
                  <w:r w:rsidRPr="00F15BF6">
                    <w:rPr>
                      <w:b w:val="0"/>
                      <w:sz w:val="24"/>
                    </w:rPr>
                    <w:t>Encryption</w:t>
                  </w:r>
                </w:p>
              </w:tc>
            </w:tr>
            <w:tr w:rsidR="00585FDA" w:rsidTr="009E0CFD">
              <w:tc>
                <w:tcPr>
                  <w:tcW w:w="4776" w:type="dxa"/>
                </w:tcPr>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"SERVER": "GKE",</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"CHANNEL_ID": "API",</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"DB_NAME": "dbtest",</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"QUERY": {</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"collections": "docs",</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"operations": "update_one",</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"doc_array": [{"WILAYAH": "1"}, {"$set":{"KODE_POS":"0000000000"}}]</w:t>
                  </w:r>
                </w:p>
                <w:p w:rsidR="00D6360C" w:rsidRPr="00D6360C" w:rsidRDefault="00D6360C" w:rsidP="00D6360C">
                  <w:pPr>
                    <w:jc w:val="both"/>
                    <w:rPr>
                      <w:rFonts w:ascii="Courier New" w:hAnsi="Courier New" w:cs="Courier New"/>
                      <w:b w:val="0"/>
                      <w:sz w:val="20"/>
                    </w:rPr>
                  </w:pPr>
                  <w:r w:rsidRPr="00D6360C">
                    <w:rPr>
                      <w:rFonts w:ascii="Courier New" w:hAnsi="Courier New" w:cs="Courier New"/>
                      <w:b w:val="0"/>
                      <w:sz w:val="20"/>
                    </w:rPr>
                    <w:t xml:space="preserve">  }</w:t>
                  </w:r>
                </w:p>
                <w:p w:rsidR="00585FDA" w:rsidRDefault="00D6360C" w:rsidP="00D6360C">
                  <w:pPr>
                    <w:jc w:val="both"/>
                  </w:pPr>
                  <w:r w:rsidRPr="00D6360C">
                    <w:rPr>
                      <w:rFonts w:ascii="Courier New" w:hAnsi="Courier New" w:cs="Courier New"/>
                      <w:b w:val="0"/>
                      <w:sz w:val="20"/>
                    </w:rPr>
                    <w:t>}</w:t>
                  </w:r>
                </w:p>
              </w:tc>
              <w:tc>
                <w:tcPr>
                  <w:tcW w:w="4776" w:type="dxa"/>
                </w:tcPr>
                <w:p w:rsidR="00D6360C" w:rsidRPr="00D6360C" w:rsidRDefault="00D6360C" w:rsidP="00D6360C">
                  <w:pPr>
                    <w:jc w:val="both"/>
                    <w:rPr>
                      <w:rFonts w:ascii="Courier New" w:hAnsi="Courier New" w:cs="Courier New"/>
                      <w:b w:val="0"/>
                      <w:sz w:val="22"/>
                    </w:rPr>
                  </w:pPr>
                  <w:r w:rsidRPr="00D6360C">
                    <w:rPr>
                      <w:rFonts w:ascii="Courier New" w:hAnsi="Courier New" w:cs="Courier New"/>
                      <w:b w:val="0"/>
                      <w:sz w:val="22"/>
                    </w:rPr>
                    <w:t>{</w:t>
                  </w:r>
                </w:p>
                <w:p w:rsidR="00D6360C" w:rsidRPr="00D6360C" w:rsidRDefault="00D6360C" w:rsidP="00D6360C">
                  <w:pPr>
                    <w:jc w:val="both"/>
                    <w:rPr>
                      <w:rFonts w:ascii="Courier New" w:hAnsi="Courier New" w:cs="Courier New"/>
                      <w:b w:val="0"/>
                      <w:sz w:val="22"/>
                    </w:rPr>
                  </w:pPr>
                  <w:r w:rsidRPr="00D6360C">
                    <w:rPr>
                      <w:rFonts w:ascii="Courier New" w:hAnsi="Courier New" w:cs="Courier New"/>
                      <w:b w:val="0"/>
                      <w:sz w:val="22"/>
                    </w:rPr>
                    <w:t xml:space="preserve">  "SERVER": "GKE",</w:t>
                  </w:r>
                </w:p>
                <w:p w:rsidR="00D6360C" w:rsidRPr="00D6360C" w:rsidRDefault="00D6360C" w:rsidP="00D6360C">
                  <w:pPr>
                    <w:jc w:val="both"/>
                    <w:rPr>
                      <w:rFonts w:ascii="Courier New" w:hAnsi="Courier New" w:cs="Courier New"/>
                      <w:b w:val="0"/>
                      <w:sz w:val="22"/>
                    </w:rPr>
                  </w:pPr>
                  <w:r w:rsidRPr="00D6360C">
                    <w:rPr>
                      <w:rFonts w:ascii="Courier New" w:hAnsi="Courier New" w:cs="Courier New"/>
                      <w:b w:val="0"/>
                      <w:sz w:val="22"/>
                    </w:rPr>
                    <w:t xml:space="preserve">  "CHANNEL_ID": "API",</w:t>
                  </w:r>
                </w:p>
                <w:p w:rsidR="00D6360C" w:rsidRPr="00D6360C" w:rsidRDefault="00D6360C" w:rsidP="00D6360C">
                  <w:pPr>
                    <w:jc w:val="both"/>
                    <w:rPr>
                      <w:rFonts w:ascii="Courier New" w:hAnsi="Courier New" w:cs="Courier New"/>
                      <w:b w:val="0"/>
                      <w:sz w:val="22"/>
                    </w:rPr>
                  </w:pPr>
                  <w:r w:rsidRPr="00D6360C">
                    <w:rPr>
                      <w:rFonts w:ascii="Courier New" w:hAnsi="Courier New" w:cs="Courier New"/>
                      <w:b w:val="0"/>
                      <w:sz w:val="22"/>
                    </w:rPr>
                    <w:t xml:space="preserve">  "DB_NAME": "IDeaXbzl*+ZUHNRvRasOI8GKvvwPZFQ==*YP/tyfcUh1otoqOlo+Imsw==*t06jchZYfWkmYbsW/xSA7w==",</w:t>
                  </w:r>
                </w:p>
                <w:p w:rsidR="00D6360C" w:rsidRPr="00D6360C" w:rsidRDefault="00D6360C" w:rsidP="00D6360C">
                  <w:pPr>
                    <w:jc w:val="both"/>
                    <w:rPr>
                      <w:rFonts w:ascii="Courier New" w:hAnsi="Courier New" w:cs="Courier New"/>
                      <w:b w:val="0"/>
                      <w:sz w:val="22"/>
                    </w:rPr>
                  </w:pPr>
                  <w:r w:rsidRPr="00D6360C">
                    <w:rPr>
                      <w:rFonts w:ascii="Courier New" w:hAnsi="Courier New" w:cs="Courier New"/>
                      <w:b w:val="0"/>
                      <w:sz w:val="22"/>
                    </w:rPr>
                    <w:t xml:space="preserve">  "QUERY": "77xvVeo3b3n1GLQATRB4F1l7Yb2QoUFThJpjTdcwUxlZ6lXAzUL91d8WuB7wpLUu5ZOGfOIR7D3xqwbQlBeFMV1ZaFYR3QFpAXmNsk/50YOEU8GWPI7H0KnNVmMeNiDl3HvTjhDENLmGfQGh57ppnzmGW70Vi7u4eT8=*INqkcOgB5xMELhdNBpF4Dw==*04iul9vdV5zVyfeXPLfaaQ==*qaX5MpteQvsAv2m6OSGXrQ=="</w:t>
                  </w:r>
                </w:p>
                <w:p w:rsidR="00585FDA" w:rsidRDefault="00D6360C" w:rsidP="00D6360C">
                  <w:pPr>
                    <w:jc w:val="both"/>
                  </w:pPr>
                  <w:r w:rsidRPr="00D6360C">
                    <w:rPr>
                      <w:rFonts w:ascii="Courier New" w:hAnsi="Courier New" w:cs="Courier New"/>
                      <w:b w:val="0"/>
                      <w:sz w:val="22"/>
                    </w:rPr>
                    <w:t>}</w:t>
                  </w:r>
                </w:p>
              </w:tc>
            </w:tr>
          </w:tbl>
          <w:p w:rsidR="004D7E17" w:rsidRDefault="004D7E17" w:rsidP="002D3FEA"/>
          <w:p w:rsidR="004D7E17" w:rsidRDefault="004D7E17" w:rsidP="002D3FEA"/>
          <w:p w:rsidR="00B568ED" w:rsidRPr="00441A48" w:rsidRDefault="00B568ED" w:rsidP="00B568ED">
            <w:pPr>
              <w:pStyle w:val="Heading3"/>
              <w:rPr>
                <w:sz w:val="28"/>
              </w:rPr>
            </w:pPr>
            <w:bookmarkStart w:id="23" w:name="_Toc116652516"/>
            <w:r>
              <w:rPr>
                <w:sz w:val="28"/>
              </w:rPr>
              <w:t>update_many</w:t>
            </w:r>
            <w:bookmarkEnd w:id="23"/>
          </w:p>
          <w:tbl>
            <w:tblPr>
              <w:tblStyle w:val="TableGrid"/>
              <w:tblW w:w="9552" w:type="dxa"/>
              <w:tblLayout w:type="fixed"/>
              <w:tblLook w:val="04A0" w:firstRow="1" w:lastRow="0" w:firstColumn="1" w:lastColumn="0" w:noHBand="0" w:noVBand="1"/>
            </w:tblPr>
            <w:tblGrid>
              <w:gridCol w:w="4776"/>
              <w:gridCol w:w="4776"/>
            </w:tblGrid>
            <w:tr w:rsidR="00B568ED" w:rsidTr="009E0CFD">
              <w:tc>
                <w:tcPr>
                  <w:tcW w:w="4776" w:type="dxa"/>
                  <w:shd w:val="clear" w:color="auto" w:fill="F2F2F2" w:themeFill="background1" w:themeFillShade="F2"/>
                </w:tcPr>
                <w:p w:rsidR="00B568ED" w:rsidRPr="00F15BF6" w:rsidRDefault="00B568ED" w:rsidP="00B568ED">
                  <w:pPr>
                    <w:jc w:val="center"/>
                    <w:rPr>
                      <w:b w:val="0"/>
                      <w:sz w:val="24"/>
                    </w:rPr>
                  </w:pPr>
                  <w:r w:rsidRPr="00F15BF6">
                    <w:rPr>
                      <w:b w:val="0"/>
                      <w:sz w:val="24"/>
                    </w:rPr>
                    <w:t>Normal</w:t>
                  </w:r>
                </w:p>
              </w:tc>
              <w:tc>
                <w:tcPr>
                  <w:tcW w:w="4776" w:type="dxa"/>
                  <w:shd w:val="clear" w:color="auto" w:fill="F2F2F2" w:themeFill="background1" w:themeFillShade="F2"/>
                </w:tcPr>
                <w:p w:rsidR="00B568ED" w:rsidRPr="00F15BF6" w:rsidRDefault="00B568ED" w:rsidP="00B568ED">
                  <w:pPr>
                    <w:jc w:val="center"/>
                    <w:rPr>
                      <w:b w:val="0"/>
                      <w:sz w:val="24"/>
                    </w:rPr>
                  </w:pPr>
                  <w:r w:rsidRPr="00F15BF6">
                    <w:rPr>
                      <w:b w:val="0"/>
                      <w:sz w:val="24"/>
                    </w:rPr>
                    <w:t>Encryption</w:t>
                  </w:r>
                </w:p>
              </w:tc>
            </w:tr>
            <w:tr w:rsidR="00B568ED" w:rsidTr="009E0CFD">
              <w:tc>
                <w:tcPr>
                  <w:tcW w:w="4776" w:type="dxa"/>
                </w:tcPr>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lastRenderedPageBreak/>
                    <w:t xml:space="preserve">  "SERVER": "GKE",</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"CHANNEL_ID": "API",</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"DB_NAME": "dbtest",</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"QUERY": {</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"collections": "docs",</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"operations": "update_many",</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"doc_array":[{"WILAYAH": "1"}, {"$set":{"KODE_POS":"0000000000"}}]</w:t>
                  </w:r>
                </w:p>
                <w:p w:rsidR="00644EDF" w:rsidRPr="00644EDF" w:rsidRDefault="00644EDF" w:rsidP="00644EDF">
                  <w:pPr>
                    <w:jc w:val="both"/>
                    <w:rPr>
                      <w:rFonts w:ascii="Courier New" w:hAnsi="Courier New" w:cs="Courier New"/>
                      <w:b w:val="0"/>
                      <w:sz w:val="20"/>
                    </w:rPr>
                  </w:pPr>
                  <w:r w:rsidRPr="00644EDF">
                    <w:rPr>
                      <w:rFonts w:ascii="Courier New" w:hAnsi="Courier New" w:cs="Courier New"/>
                      <w:b w:val="0"/>
                      <w:sz w:val="20"/>
                    </w:rPr>
                    <w:t xml:space="preserve">  }</w:t>
                  </w:r>
                </w:p>
                <w:p w:rsidR="00B568ED" w:rsidRDefault="00644EDF" w:rsidP="00644EDF">
                  <w:pPr>
                    <w:jc w:val="both"/>
                  </w:pPr>
                  <w:r w:rsidRPr="00644EDF">
                    <w:rPr>
                      <w:rFonts w:ascii="Courier New" w:hAnsi="Courier New" w:cs="Courier New"/>
                      <w:b w:val="0"/>
                      <w:sz w:val="20"/>
                    </w:rPr>
                    <w:t>}</w:t>
                  </w:r>
                </w:p>
              </w:tc>
              <w:tc>
                <w:tcPr>
                  <w:tcW w:w="4776" w:type="dxa"/>
                </w:tcPr>
                <w:p w:rsidR="00644EDF" w:rsidRPr="00644EDF" w:rsidRDefault="00644EDF" w:rsidP="00644EDF">
                  <w:pPr>
                    <w:jc w:val="both"/>
                    <w:rPr>
                      <w:rFonts w:ascii="Courier New" w:hAnsi="Courier New" w:cs="Courier New"/>
                      <w:b w:val="0"/>
                      <w:sz w:val="22"/>
                    </w:rPr>
                  </w:pPr>
                  <w:r w:rsidRPr="00644EDF">
                    <w:rPr>
                      <w:rFonts w:ascii="Courier New" w:hAnsi="Courier New" w:cs="Courier New"/>
                      <w:b w:val="0"/>
                      <w:sz w:val="22"/>
                    </w:rPr>
                    <w:lastRenderedPageBreak/>
                    <w:t>{</w:t>
                  </w:r>
                </w:p>
                <w:p w:rsidR="00644EDF" w:rsidRPr="00644EDF" w:rsidRDefault="00644EDF" w:rsidP="00644EDF">
                  <w:pPr>
                    <w:jc w:val="both"/>
                    <w:rPr>
                      <w:rFonts w:ascii="Courier New" w:hAnsi="Courier New" w:cs="Courier New"/>
                      <w:b w:val="0"/>
                      <w:sz w:val="22"/>
                    </w:rPr>
                  </w:pPr>
                  <w:r w:rsidRPr="00644EDF">
                    <w:rPr>
                      <w:rFonts w:ascii="Courier New" w:hAnsi="Courier New" w:cs="Courier New"/>
                      <w:b w:val="0"/>
                      <w:sz w:val="22"/>
                    </w:rPr>
                    <w:lastRenderedPageBreak/>
                    <w:t xml:space="preserve">  "SERVER": "GKE",</w:t>
                  </w:r>
                </w:p>
                <w:p w:rsidR="00644EDF" w:rsidRPr="00644EDF" w:rsidRDefault="00644EDF" w:rsidP="00644EDF">
                  <w:pPr>
                    <w:jc w:val="both"/>
                    <w:rPr>
                      <w:rFonts w:ascii="Courier New" w:hAnsi="Courier New" w:cs="Courier New"/>
                      <w:b w:val="0"/>
                      <w:sz w:val="22"/>
                    </w:rPr>
                  </w:pPr>
                  <w:r w:rsidRPr="00644EDF">
                    <w:rPr>
                      <w:rFonts w:ascii="Courier New" w:hAnsi="Courier New" w:cs="Courier New"/>
                      <w:b w:val="0"/>
                      <w:sz w:val="22"/>
                    </w:rPr>
                    <w:t xml:space="preserve">  "CHANNEL_ID": "API",</w:t>
                  </w:r>
                </w:p>
                <w:p w:rsidR="00644EDF" w:rsidRPr="00644EDF" w:rsidRDefault="00644EDF" w:rsidP="00644EDF">
                  <w:pPr>
                    <w:jc w:val="both"/>
                    <w:rPr>
                      <w:rFonts w:ascii="Courier New" w:hAnsi="Courier New" w:cs="Courier New"/>
                      <w:b w:val="0"/>
                      <w:sz w:val="22"/>
                    </w:rPr>
                  </w:pPr>
                  <w:r w:rsidRPr="00644EDF">
                    <w:rPr>
                      <w:rFonts w:ascii="Courier New" w:hAnsi="Courier New" w:cs="Courier New"/>
                      <w:b w:val="0"/>
                      <w:sz w:val="22"/>
                    </w:rPr>
                    <w:t xml:space="preserve">  "DB_NAME": "nUjhXGlz*FVm1RVzNyIalAXBVueDbSQ==*6jiqAsQPVW7szukCKxoKOw==*Xzop1k3mV5yYdjgEDrBVlw==",</w:t>
                  </w:r>
                </w:p>
                <w:p w:rsidR="00644EDF" w:rsidRPr="00644EDF" w:rsidRDefault="00644EDF" w:rsidP="00644EDF">
                  <w:pPr>
                    <w:jc w:val="both"/>
                    <w:rPr>
                      <w:rFonts w:ascii="Courier New" w:hAnsi="Courier New" w:cs="Courier New"/>
                      <w:b w:val="0"/>
                      <w:sz w:val="22"/>
                    </w:rPr>
                  </w:pPr>
                  <w:r w:rsidRPr="00644EDF">
                    <w:rPr>
                      <w:rFonts w:ascii="Courier New" w:hAnsi="Courier New" w:cs="Courier New"/>
                      <w:b w:val="0"/>
                      <w:sz w:val="22"/>
                    </w:rPr>
                    <w:t xml:space="preserve">  "QUERY": "TA+Fy5tHABT6Zjv1zWgvd8hiXpXvch/QB4X9d6k426+5yRGhMcthfaK1nZtvGyiyOXAsq3d6YjjbYuJaJdppZwzpLLhudGrf/DJOJOXwKyKKHTz+fOZAUfD32/DlA8rVagBFUqvEBxz1i8vNePIe+ZUZvEkLp9Gm8AJv*MRx7DWchbSCY1hi1MiavFA==*a5zhGvh6Zr0fqbYbENd/EA==*8b8v7iaURll5/PGUm1nmHA=="</w:t>
                  </w:r>
                </w:p>
                <w:p w:rsidR="00B568ED" w:rsidRDefault="00644EDF" w:rsidP="00644EDF">
                  <w:pPr>
                    <w:jc w:val="both"/>
                  </w:pPr>
                  <w:r w:rsidRPr="00644EDF">
                    <w:rPr>
                      <w:rFonts w:ascii="Courier New" w:hAnsi="Courier New" w:cs="Courier New"/>
                      <w:b w:val="0"/>
                      <w:sz w:val="22"/>
                    </w:rPr>
                    <w:t>}</w:t>
                  </w:r>
                </w:p>
              </w:tc>
            </w:tr>
          </w:tbl>
          <w:p w:rsidR="004D7E17" w:rsidRDefault="004D7E17" w:rsidP="002D3FEA"/>
          <w:p w:rsidR="004D7E17" w:rsidRDefault="004D7E17" w:rsidP="002D3FEA"/>
          <w:p w:rsidR="00356712" w:rsidRPr="00441A48" w:rsidRDefault="00356712" w:rsidP="00356712">
            <w:pPr>
              <w:pStyle w:val="Heading3"/>
              <w:rPr>
                <w:sz w:val="28"/>
              </w:rPr>
            </w:pPr>
            <w:bookmarkStart w:id="24" w:name="_Toc116652517"/>
            <w:r>
              <w:rPr>
                <w:sz w:val="28"/>
              </w:rPr>
              <w:t>find_one</w:t>
            </w:r>
            <w:bookmarkEnd w:id="24"/>
          </w:p>
          <w:tbl>
            <w:tblPr>
              <w:tblStyle w:val="TableGrid"/>
              <w:tblW w:w="9552" w:type="dxa"/>
              <w:tblLayout w:type="fixed"/>
              <w:tblLook w:val="04A0" w:firstRow="1" w:lastRow="0" w:firstColumn="1" w:lastColumn="0" w:noHBand="0" w:noVBand="1"/>
            </w:tblPr>
            <w:tblGrid>
              <w:gridCol w:w="4776"/>
              <w:gridCol w:w="4776"/>
            </w:tblGrid>
            <w:tr w:rsidR="00356712" w:rsidTr="009E0CFD">
              <w:tc>
                <w:tcPr>
                  <w:tcW w:w="4776" w:type="dxa"/>
                  <w:shd w:val="clear" w:color="auto" w:fill="F2F2F2" w:themeFill="background1" w:themeFillShade="F2"/>
                </w:tcPr>
                <w:p w:rsidR="00356712" w:rsidRPr="00F15BF6" w:rsidRDefault="00356712" w:rsidP="00356712">
                  <w:pPr>
                    <w:jc w:val="center"/>
                    <w:rPr>
                      <w:b w:val="0"/>
                      <w:sz w:val="24"/>
                    </w:rPr>
                  </w:pPr>
                  <w:r w:rsidRPr="00F15BF6">
                    <w:rPr>
                      <w:b w:val="0"/>
                      <w:sz w:val="24"/>
                    </w:rPr>
                    <w:t>Normal</w:t>
                  </w:r>
                </w:p>
              </w:tc>
              <w:tc>
                <w:tcPr>
                  <w:tcW w:w="4776" w:type="dxa"/>
                  <w:shd w:val="clear" w:color="auto" w:fill="F2F2F2" w:themeFill="background1" w:themeFillShade="F2"/>
                </w:tcPr>
                <w:p w:rsidR="00356712" w:rsidRPr="00F15BF6" w:rsidRDefault="00356712" w:rsidP="00356712">
                  <w:pPr>
                    <w:jc w:val="center"/>
                    <w:rPr>
                      <w:b w:val="0"/>
                      <w:sz w:val="24"/>
                    </w:rPr>
                  </w:pPr>
                  <w:r w:rsidRPr="00F15BF6">
                    <w:rPr>
                      <w:b w:val="0"/>
                      <w:sz w:val="24"/>
                    </w:rPr>
                    <w:t>Encryption</w:t>
                  </w:r>
                </w:p>
              </w:tc>
            </w:tr>
            <w:tr w:rsidR="00356712" w:rsidTr="009E0CFD">
              <w:tc>
                <w:tcPr>
                  <w:tcW w:w="4776" w:type="dxa"/>
                </w:tcPr>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"SERVER": "GKE",</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"CHANNEL_ID": "API",</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"DB_NAME": "dbtest",</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"QUERY": {</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"collections": "docs",</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"operations": "find_one",</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"doc_array":{"KOTA" : "KOTA MEDAN"}</w:t>
                  </w:r>
                </w:p>
                <w:p w:rsidR="00B64270" w:rsidRPr="00B64270" w:rsidRDefault="00B64270" w:rsidP="00B64270">
                  <w:pPr>
                    <w:jc w:val="both"/>
                    <w:rPr>
                      <w:rFonts w:ascii="Courier New" w:hAnsi="Courier New" w:cs="Courier New"/>
                      <w:b w:val="0"/>
                      <w:sz w:val="20"/>
                    </w:rPr>
                  </w:pPr>
                  <w:r w:rsidRPr="00B64270">
                    <w:rPr>
                      <w:rFonts w:ascii="Courier New" w:hAnsi="Courier New" w:cs="Courier New"/>
                      <w:b w:val="0"/>
                      <w:sz w:val="20"/>
                    </w:rPr>
                    <w:t xml:space="preserve">  }</w:t>
                  </w:r>
                </w:p>
                <w:p w:rsidR="00356712" w:rsidRDefault="00B64270" w:rsidP="00B64270">
                  <w:pPr>
                    <w:jc w:val="both"/>
                  </w:pPr>
                  <w:r w:rsidRPr="00B64270">
                    <w:rPr>
                      <w:rFonts w:ascii="Courier New" w:hAnsi="Courier New" w:cs="Courier New"/>
                      <w:b w:val="0"/>
                      <w:sz w:val="20"/>
                    </w:rPr>
                    <w:t>}</w:t>
                  </w:r>
                </w:p>
              </w:tc>
              <w:tc>
                <w:tcPr>
                  <w:tcW w:w="4776" w:type="dxa"/>
                </w:tcPr>
                <w:p w:rsidR="00B64270" w:rsidRPr="00B64270" w:rsidRDefault="00B64270" w:rsidP="00B64270">
                  <w:pPr>
                    <w:jc w:val="both"/>
                    <w:rPr>
                      <w:rFonts w:ascii="Courier New" w:hAnsi="Courier New" w:cs="Courier New"/>
                      <w:b w:val="0"/>
                      <w:sz w:val="22"/>
                    </w:rPr>
                  </w:pPr>
                  <w:r w:rsidRPr="00B64270">
                    <w:rPr>
                      <w:rFonts w:ascii="Courier New" w:hAnsi="Courier New" w:cs="Courier New"/>
                      <w:b w:val="0"/>
                      <w:sz w:val="22"/>
                    </w:rPr>
                    <w:t>{</w:t>
                  </w:r>
                </w:p>
                <w:p w:rsidR="00B64270" w:rsidRPr="00B64270" w:rsidRDefault="00B64270" w:rsidP="00B64270">
                  <w:pPr>
                    <w:jc w:val="both"/>
                    <w:rPr>
                      <w:rFonts w:ascii="Courier New" w:hAnsi="Courier New" w:cs="Courier New"/>
                      <w:b w:val="0"/>
                      <w:sz w:val="22"/>
                    </w:rPr>
                  </w:pPr>
                  <w:r w:rsidRPr="00B64270">
                    <w:rPr>
                      <w:rFonts w:ascii="Courier New" w:hAnsi="Courier New" w:cs="Courier New"/>
                      <w:b w:val="0"/>
                      <w:sz w:val="22"/>
                    </w:rPr>
                    <w:t xml:space="preserve">  "SERVER": "GKE",</w:t>
                  </w:r>
                </w:p>
                <w:p w:rsidR="00B64270" w:rsidRPr="00B64270" w:rsidRDefault="00B64270" w:rsidP="00B64270">
                  <w:pPr>
                    <w:jc w:val="both"/>
                    <w:rPr>
                      <w:rFonts w:ascii="Courier New" w:hAnsi="Courier New" w:cs="Courier New"/>
                      <w:b w:val="0"/>
                      <w:sz w:val="22"/>
                    </w:rPr>
                  </w:pPr>
                  <w:r w:rsidRPr="00B64270">
                    <w:rPr>
                      <w:rFonts w:ascii="Courier New" w:hAnsi="Courier New" w:cs="Courier New"/>
                      <w:b w:val="0"/>
                      <w:sz w:val="22"/>
                    </w:rPr>
                    <w:t xml:space="preserve">  "CHANNEL_ID": "API",</w:t>
                  </w:r>
                </w:p>
                <w:p w:rsidR="00B64270" w:rsidRPr="00B64270" w:rsidRDefault="00B64270" w:rsidP="00B64270">
                  <w:pPr>
                    <w:jc w:val="both"/>
                    <w:rPr>
                      <w:rFonts w:ascii="Courier New" w:hAnsi="Courier New" w:cs="Courier New"/>
                      <w:b w:val="0"/>
                      <w:sz w:val="22"/>
                    </w:rPr>
                  </w:pPr>
                  <w:r w:rsidRPr="00B64270">
                    <w:rPr>
                      <w:rFonts w:ascii="Courier New" w:hAnsi="Courier New" w:cs="Courier New"/>
                      <w:b w:val="0"/>
                      <w:sz w:val="22"/>
                    </w:rPr>
                    <w:t xml:space="preserve">  "DB_NAME": "X537N32p*hylDUJ7c7LqBymceIUTaDQ==*8DiA7/m0fu7oclODipOZCw==*hNfFJkWPC/JBoHLWUirhDg==",</w:t>
                  </w:r>
                </w:p>
                <w:p w:rsidR="00B64270" w:rsidRPr="00B64270" w:rsidRDefault="00B64270" w:rsidP="00B64270">
                  <w:pPr>
                    <w:jc w:val="both"/>
                    <w:rPr>
                      <w:rFonts w:ascii="Courier New" w:hAnsi="Courier New" w:cs="Courier New"/>
                      <w:b w:val="0"/>
                      <w:sz w:val="22"/>
                    </w:rPr>
                  </w:pPr>
                  <w:r w:rsidRPr="00B64270">
                    <w:rPr>
                      <w:rFonts w:ascii="Courier New" w:hAnsi="Courier New" w:cs="Courier New"/>
                      <w:b w:val="0"/>
                      <w:sz w:val="22"/>
                    </w:rPr>
                    <w:t xml:space="preserve">  "QUERY": "hQB/hAoOnrKPYMdHyXGtUyR2G/54o4NX1ErVJbhC8qhEjj9MzBfYVTnFhJeg1hgiOqMB8eByn3a8PuxrCJIPe8iM9ZVFJqTqOlvmBwEw77wMitgrSW0=*3Fhvjz1XzuG5S0iF1oo2wA==*yKkeFpRX2PX7JT0CZ6vQGg==*V0ukt1djVOJDrqfHdAqBxQ=="</w:t>
                  </w:r>
                </w:p>
                <w:p w:rsidR="00356712" w:rsidRDefault="00B64270" w:rsidP="00B64270">
                  <w:pPr>
                    <w:jc w:val="both"/>
                  </w:pPr>
                  <w:r w:rsidRPr="00B64270">
                    <w:rPr>
                      <w:rFonts w:ascii="Courier New" w:hAnsi="Courier New" w:cs="Courier New"/>
                      <w:b w:val="0"/>
                      <w:sz w:val="22"/>
                    </w:rPr>
                    <w:t>}</w:t>
                  </w:r>
                </w:p>
              </w:tc>
            </w:tr>
          </w:tbl>
          <w:p w:rsidR="004D7E17" w:rsidRDefault="004D7E17" w:rsidP="002D3FEA"/>
          <w:p w:rsidR="00086527" w:rsidRDefault="00086527" w:rsidP="002D3FEA"/>
          <w:p w:rsidR="00F018A2" w:rsidRPr="00441A48" w:rsidRDefault="00F018A2" w:rsidP="00F018A2">
            <w:pPr>
              <w:pStyle w:val="Heading3"/>
              <w:rPr>
                <w:sz w:val="28"/>
              </w:rPr>
            </w:pPr>
            <w:bookmarkStart w:id="25" w:name="_Toc116652518"/>
            <w:r>
              <w:rPr>
                <w:sz w:val="28"/>
              </w:rPr>
              <w:t>find_many</w:t>
            </w:r>
            <w:bookmarkEnd w:id="25"/>
          </w:p>
          <w:tbl>
            <w:tblPr>
              <w:tblStyle w:val="TableGrid"/>
              <w:tblW w:w="9552" w:type="dxa"/>
              <w:tblLayout w:type="fixed"/>
              <w:tblLook w:val="04A0" w:firstRow="1" w:lastRow="0" w:firstColumn="1" w:lastColumn="0" w:noHBand="0" w:noVBand="1"/>
            </w:tblPr>
            <w:tblGrid>
              <w:gridCol w:w="4776"/>
              <w:gridCol w:w="4776"/>
            </w:tblGrid>
            <w:tr w:rsidR="00F018A2" w:rsidTr="009E0CFD">
              <w:tc>
                <w:tcPr>
                  <w:tcW w:w="4776" w:type="dxa"/>
                  <w:shd w:val="clear" w:color="auto" w:fill="F2F2F2" w:themeFill="background1" w:themeFillShade="F2"/>
                </w:tcPr>
                <w:p w:rsidR="00F018A2" w:rsidRPr="00F15BF6" w:rsidRDefault="00F018A2" w:rsidP="00F018A2">
                  <w:pPr>
                    <w:jc w:val="center"/>
                    <w:rPr>
                      <w:b w:val="0"/>
                      <w:sz w:val="24"/>
                    </w:rPr>
                  </w:pPr>
                  <w:r w:rsidRPr="00F15BF6">
                    <w:rPr>
                      <w:b w:val="0"/>
                      <w:sz w:val="24"/>
                    </w:rPr>
                    <w:t>Normal</w:t>
                  </w:r>
                </w:p>
              </w:tc>
              <w:tc>
                <w:tcPr>
                  <w:tcW w:w="4776" w:type="dxa"/>
                  <w:shd w:val="clear" w:color="auto" w:fill="F2F2F2" w:themeFill="background1" w:themeFillShade="F2"/>
                </w:tcPr>
                <w:p w:rsidR="00F018A2" w:rsidRPr="00F15BF6" w:rsidRDefault="00F018A2" w:rsidP="00F018A2">
                  <w:pPr>
                    <w:jc w:val="center"/>
                    <w:rPr>
                      <w:b w:val="0"/>
                      <w:sz w:val="24"/>
                    </w:rPr>
                  </w:pPr>
                  <w:r w:rsidRPr="00F15BF6">
                    <w:rPr>
                      <w:b w:val="0"/>
                      <w:sz w:val="24"/>
                    </w:rPr>
                    <w:t>Encryption</w:t>
                  </w:r>
                </w:p>
              </w:tc>
            </w:tr>
            <w:tr w:rsidR="00F018A2" w:rsidTr="009E0CFD">
              <w:tc>
                <w:tcPr>
                  <w:tcW w:w="4776" w:type="dxa"/>
                </w:tcPr>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"SERVER": "GKE",</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"CHANNEL_ID": "API",</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"DB_NAME": "dbtest",</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"QUERY": {</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"collections": "docs",</w:t>
                  </w:r>
                </w:p>
                <w:p w:rsidR="00F018A2" w:rsidRPr="00B64270" w:rsidRDefault="00F018A2" w:rsidP="00F018A2">
                  <w:pPr>
                    <w:jc w:val="both"/>
                    <w:rPr>
                      <w:rFonts w:ascii="Courier New" w:hAnsi="Courier New" w:cs="Courier New"/>
                      <w:b w:val="0"/>
                      <w:sz w:val="20"/>
                    </w:rPr>
                  </w:pPr>
                  <w:r>
                    <w:rPr>
                      <w:rFonts w:ascii="Courier New" w:hAnsi="Courier New" w:cs="Courier New"/>
                      <w:b w:val="0"/>
                      <w:sz w:val="20"/>
                    </w:rPr>
                    <w:t xml:space="preserve">    "operations": "find_many</w:t>
                  </w:r>
                  <w:r w:rsidRPr="00B64270">
                    <w:rPr>
                      <w:rFonts w:ascii="Courier New" w:hAnsi="Courier New" w:cs="Courier New"/>
                      <w:b w:val="0"/>
                      <w:sz w:val="20"/>
                    </w:rPr>
                    <w:t>",</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"doc_array":{"KOTA" : "KOTA MEDAN"}</w:t>
                  </w:r>
                </w:p>
                <w:p w:rsidR="00F018A2" w:rsidRPr="00B64270" w:rsidRDefault="00F018A2" w:rsidP="00F018A2">
                  <w:pPr>
                    <w:jc w:val="both"/>
                    <w:rPr>
                      <w:rFonts w:ascii="Courier New" w:hAnsi="Courier New" w:cs="Courier New"/>
                      <w:b w:val="0"/>
                      <w:sz w:val="20"/>
                    </w:rPr>
                  </w:pPr>
                  <w:r w:rsidRPr="00B64270">
                    <w:rPr>
                      <w:rFonts w:ascii="Courier New" w:hAnsi="Courier New" w:cs="Courier New"/>
                      <w:b w:val="0"/>
                      <w:sz w:val="20"/>
                    </w:rPr>
                    <w:t xml:space="preserve">  }</w:t>
                  </w:r>
                </w:p>
                <w:p w:rsidR="00F018A2" w:rsidRDefault="00F018A2" w:rsidP="00F018A2">
                  <w:pPr>
                    <w:jc w:val="both"/>
                  </w:pPr>
                  <w:r w:rsidRPr="00B64270">
                    <w:rPr>
                      <w:rFonts w:ascii="Courier New" w:hAnsi="Courier New" w:cs="Courier New"/>
                      <w:b w:val="0"/>
                      <w:sz w:val="20"/>
                    </w:rPr>
                    <w:t>}</w:t>
                  </w:r>
                </w:p>
              </w:tc>
              <w:tc>
                <w:tcPr>
                  <w:tcW w:w="4776" w:type="dxa"/>
                </w:tcPr>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"SERVER": "GKE",</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"CHANNEL_ID": "API",</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"DB_NAME": "W8ZO6guK*pfNAfqbfAOeMQUgkkyRM0g==*Z1XlYhNx9RsDjf4NgXkFjg==*D/iKH+6zk0W0pgbWUs6nMw==",</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"QUERY": "qU/0ejS7S7UQWAeoufbpiLccqdMd+3c+R+8c4th4cR3Y2WPT7XhrUDbDUSnHOun5B0w6z34rRbFj6/UWSaea6jbsIb5Cr2w+l5UXOLS7YQW++R10/9Ab*JzUGzUO1DlbHH1u73HOkvA==*li4fLa/ZpJKfNvm++Sh3Tg==*e1hVZNVbR10GVbV1XlXSiA=="</w:t>
                  </w:r>
                </w:p>
                <w:p w:rsidR="00F018A2" w:rsidRDefault="009F76A1" w:rsidP="009F76A1">
                  <w:pPr>
                    <w:jc w:val="both"/>
                  </w:pPr>
                  <w:r w:rsidRPr="009F76A1">
                    <w:rPr>
                      <w:rFonts w:ascii="Courier New" w:hAnsi="Courier New" w:cs="Courier New"/>
                      <w:b w:val="0"/>
                      <w:sz w:val="22"/>
                    </w:rPr>
                    <w:lastRenderedPageBreak/>
                    <w:t>}</w:t>
                  </w:r>
                </w:p>
              </w:tc>
            </w:tr>
          </w:tbl>
          <w:p w:rsidR="009F76A1" w:rsidRDefault="009F76A1" w:rsidP="002D3FEA"/>
          <w:p w:rsidR="009F76A1" w:rsidRPr="00441A48" w:rsidRDefault="009F76A1" w:rsidP="009F76A1">
            <w:pPr>
              <w:pStyle w:val="Heading3"/>
              <w:rPr>
                <w:sz w:val="28"/>
              </w:rPr>
            </w:pPr>
            <w:bookmarkStart w:id="26" w:name="_Toc116652519"/>
            <w:r>
              <w:rPr>
                <w:sz w:val="28"/>
              </w:rPr>
              <w:t>delete_one</w:t>
            </w:r>
            <w:bookmarkEnd w:id="26"/>
          </w:p>
          <w:tbl>
            <w:tblPr>
              <w:tblStyle w:val="TableGrid"/>
              <w:tblW w:w="9552" w:type="dxa"/>
              <w:tblLayout w:type="fixed"/>
              <w:tblLook w:val="04A0" w:firstRow="1" w:lastRow="0" w:firstColumn="1" w:lastColumn="0" w:noHBand="0" w:noVBand="1"/>
            </w:tblPr>
            <w:tblGrid>
              <w:gridCol w:w="4776"/>
              <w:gridCol w:w="4776"/>
            </w:tblGrid>
            <w:tr w:rsidR="009F76A1" w:rsidTr="009E0CFD">
              <w:tc>
                <w:tcPr>
                  <w:tcW w:w="4776" w:type="dxa"/>
                  <w:shd w:val="clear" w:color="auto" w:fill="F2F2F2" w:themeFill="background1" w:themeFillShade="F2"/>
                </w:tcPr>
                <w:p w:rsidR="009F76A1" w:rsidRPr="00F15BF6" w:rsidRDefault="009F76A1" w:rsidP="009F76A1">
                  <w:pPr>
                    <w:jc w:val="center"/>
                    <w:rPr>
                      <w:b w:val="0"/>
                      <w:sz w:val="24"/>
                    </w:rPr>
                  </w:pPr>
                  <w:r w:rsidRPr="00F15BF6">
                    <w:rPr>
                      <w:b w:val="0"/>
                      <w:sz w:val="24"/>
                    </w:rPr>
                    <w:t>Normal</w:t>
                  </w:r>
                </w:p>
              </w:tc>
              <w:tc>
                <w:tcPr>
                  <w:tcW w:w="4776" w:type="dxa"/>
                  <w:shd w:val="clear" w:color="auto" w:fill="F2F2F2" w:themeFill="background1" w:themeFillShade="F2"/>
                </w:tcPr>
                <w:p w:rsidR="009F76A1" w:rsidRPr="00F15BF6" w:rsidRDefault="009F76A1" w:rsidP="009F76A1">
                  <w:pPr>
                    <w:jc w:val="center"/>
                    <w:rPr>
                      <w:b w:val="0"/>
                      <w:sz w:val="24"/>
                    </w:rPr>
                  </w:pPr>
                  <w:r w:rsidRPr="00F15BF6">
                    <w:rPr>
                      <w:b w:val="0"/>
                      <w:sz w:val="24"/>
                    </w:rPr>
                    <w:t>Encryption</w:t>
                  </w:r>
                </w:p>
              </w:tc>
            </w:tr>
            <w:tr w:rsidR="009F76A1" w:rsidTr="009E0CFD">
              <w:tc>
                <w:tcPr>
                  <w:tcW w:w="4776" w:type="dxa"/>
                </w:tcPr>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"SERVER": "GKE",</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"CHANNEL_ID": "API",</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"DB_NAME": "dbtest",</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"QUERY": {</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"collections": "docs",</w:t>
                  </w:r>
                </w:p>
                <w:p w:rsidR="009F76A1" w:rsidRPr="00B64270" w:rsidRDefault="009F76A1" w:rsidP="009F76A1">
                  <w:pPr>
                    <w:jc w:val="both"/>
                    <w:rPr>
                      <w:rFonts w:ascii="Courier New" w:hAnsi="Courier New" w:cs="Courier New"/>
                      <w:b w:val="0"/>
                      <w:sz w:val="20"/>
                    </w:rPr>
                  </w:pPr>
                  <w:r>
                    <w:rPr>
                      <w:rFonts w:ascii="Courier New" w:hAnsi="Courier New" w:cs="Courier New"/>
                      <w:b w:val="0"/>
                      <w:sz w:val="20"/>
                    </w:rPr>
                    <w:t xml:space="preserve">    "operations": "delete_one</w:t>
                  </w:r>
                  <w:r w:rsidRPr="00B64270">
                    <w:rPr>
                      <w:rFonts w:ascii="Courier New" w:hAnsi="Courier New" w:cs="Courier New"/>
                      <w:b w:val="0"/>
                      <w:sz w:val="20"/>
                    </w:rPr>
                    <w:t>",</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"doc_array":{"KOTA" : "KOTA MEDAN"}</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w:t>
                  </w:r>
                </w:p>
                <w:p w:rsidR="009F76A1" w:rsidRDefault="009F76A1" w:rsidP="009F76A1">
                  <w:pPr>
                    <w:jc w:val="both"/>
                  </w:pPr>
                  <w:r w:rsidRPr="00B64270">
                    <w:rPr>
                      <w:rFonts w:ascii="Courier New" w:hAnsi="Courier New" w:cs="Courier New"/>
                      <w:b w:val="0"/>
                      <w:sz w:val="20"/>
                    </w:rPr>
                    <w:t>}</w:t>
                  </w:r>
                </w:p>
              </w:tc>
              <w:tc>
                <w:tcPr>
                  <w:tcW w:w="4776" w:type="dxa"/>
                </w:tcPr>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"SERVER": "GKE",</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"CHANNEL_ID": "API",</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"DB_NAME": "AfntY1UH*otZD4o3a7F8aMSAxLa67jg==*yM5y0sdrtJtmzhEoikXQRw==*CucljqEOrWcWLAW/qcvteQ==",</w:t>
                  </w:r>
                </w:p>
                <w:p w:rsidR="009F76A1" w:rsidRPr="009F76A1" w:rsidRDefault="009F76A1" w:rsidP="009F76A1">
                  <w:pPr>
                    <w:jc w:val="both"/>
                    <w:rPr>
                      <w:rFonts w:ascii="Courier New" w:hAnsi="Courier New" w:cs="Courier New"/>
                      <w:b w:val="0"/>
                      <w:sz w:val="22"/>
                    </w:rPr>
                  </w:pPr>
                  <w:r w:rsidRPr="009F76A1">
                    <w:rPr>
                      <w:rFonts w:ascii="Courier New" w:hAnsi="Courier New" w:cs="Courier New"/>
                      <w:b w:val="0"/>
                      <w:sz w:val="22"/>
                    </w:rPr>
                    <w:t xml:space="preserve">  "QUERY": "wYNrC+NQaXn15BiCwDuz0lp5DnoZyUly8MyefLo5lnQChlhitg3Ewf4ynm602EJ5FHOGNmnDdN3pDHFXotnQBj3KexXf9Puzd83yVRuDqYeG/g1/BOh1Ww==*s4E4++ALkJxkT7cYuSyIXA==*lx7FSyePtsOaO+7xF9/t/Q==*fTaK6lTvobYk76l5wTBAmw=="</w:t>
                  </w:r>
                </w:p>
                <w:p w:rsidR="009F76A1" w:rsidRDefault="009F76A1" w:rsidP="009F76A1">
                  <w:pPr>
                    <w:jc w:val="both"/>
                  </w:pPr>
                  <w:r w:rsidRPr="009F76A1">
                    <w:rPr>
                      <w:rFonts w:ascii="Courier New" w:hAnsi="Courier New" w:cs="Courier New"/>
                      <w:b w:val="0"/>
                      <w:sz w:val="22"/>
                    </w:rPr>
                    <w:t>}</w:t>
                  </w:r>
                </w:p>
              </w:tc>
            </w:tr>
          </w:tbl>
          <w:p w:rsidR="00356712" w:rsidRDefault="00356712" w:rsidP="002D3FEA"/>
          <w:p w:rsidR="00356712" w:rsidRDefault="00356712" w:rsidP="002D3FEA"/>
          <w:p w:rsidR="009F76A1" w:rsidRPr="00441A48" w:rsidRDefault="009F76A1" w:rsidP="009F76A1">
            <w:pPr>
              <w:pStyle w:val="Heading3"/>
              <w:rPr>
                <w:sz w:val="28"/>
              </w:rPr>
            </w:pPr>
            <w:bookmarkStart w:id="27" w:name="_Toc116652520"/>
            <w:r>
              <w:rPr>
                <w:sz w:val="28"/>
              </w:rPr>
              <w:t>delete_many</w:t>
            </w:r>
            <w:bookmarkEnd w:id="27"/>
          </w:p>
          <w:tbl>
            <w:tblPr>
              <w:tblStyle w:val="TableGrid"/>
              <w:tblW w:w="9552" w:type="dxa"/>
              <w:tblLayout w:type="fixed"/>
              <w:tblLook w:val="04A0" w:firstRow="1" w:lastRow="0" w:firstColumn="1" w:lastColumn="0" w:noHBand="0" w:noVBand="1"/>
            </w:tblPr>
            <w:tblGrid>
              <w:gridCol w:w="4776"/>
              <w:gridCol w:w="4776"/>
            </w:tblGrid>
            <w:tr w:rsidR="009F76A1" w:rsidTr="009E0CFD">
              <w:tc>
                <w:tcPr>
                  <w:tcW w:w="4776" w:type="dxa"/>
                  <w:shd w:val="clear" w:color="auto" w:fill="F2F2F2" w:themeFill="background1" w:themeFillShade="F2"/>
                </w:tcPr>
                <w:p w:rsidR="009F76A1" w:rsidRPr="00F15BF6" w:rsidRDefault="009F76A1" w:rsidP="009F76A1">
                  <w:pPr>
                    <w:jc w:val="center"/>
                    <w:rPr>
                      <w:b w:val="0"/>
                      <w:sz w:val="24"/>
                    </w:rPr>
                  </w:pPr>
                  <w:r w:rsidRPr="00F15BF6">
                    <w:rPr>
                      <w:b w:val="0"/>
                      <w:sz w:val="24"/>
                    </w:rPr>
                    <w:t>Normal</w:t>
                  </w:r>
                </w:p>
              </w:tc>
              <w:tc>
                <w:tcPr>
                  <w:tcW w:w="4776" w:type="dxa"/>
                  <w:shd w:val="clear" w:color="auto" w:fill="F2F2F2" w:themeFill="background1" w:themeFillShade="F2"/>
                </w:tcPr>
                <w:p w:rsidR="009F76A1" w:rsidRPr="00F15BF6" w:rsidRDefault="009F76A1" w:rsidP="009F76A1">
                  <w:pPr>
                    <w:jc w:val="center"/>
                    <w:rPr>
                      <w:b w:val="0"/>
                      <w:sz w:val="24"/>
                    </w:rPr>
                  </w:pPr>
                  <w:r w:rsidRPr="00F15BF6">
                    <w:rPr>
                      <w:b w:val="0"/>
                      <w:sz w:val="24"/>
                    </w:rPr>
                    <w:t>Encryption</w:t>
                  </w:r>
                </w:p>
              </w:tc>
            </w:tr>
            <w:tr w:rsidR="009F76A1" w:rsidTr="009E0CFD">
              <w:tc>
                <w:tcPr>
                  <w:tcW w:w="4776" w:type="dxa"/>
                </w:tcPr>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"SERVER": "GKE",</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"CHANNEL_ID": "API",</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"DB_NAME": "dbtest",</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"QUERY": {</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"collections": "docs",</w:t>
                  </w:r>
                </w:p>
                <w:p w:rsidR="009F76A1" w:rsidRPr="00B64270" w:rsidRDefault="007F0511" w:rsidP="009F76A1">
                  <w:pPr>
                    <w:jc w:val="both"/>
                    <w:rPr>
                      <w:rFonts w:ascii="Courier New" w:hAnsi="Courier New" w:cs="Courier New"/>
                      <w:b w:val="0"/>
                      <w:sz w:val="20"/>
                    </w:rPr>
                  </w:pPr>
                  <w:r>
                    <w:rPr>
                      <w:rFonts w:ascii="Courier New" w:hAnsi="Courier New" w:cs="Courier New"/>
                      <w:b w:val="0"/>
                      <w:sz w:val="20"/>
                    </w:rPr>
                    <w:t xml:space="preserve">    "operations": "delete_many</w:t>
                  </w:r>
                  <w:r w:rsidR="009F76A1" w:rsidRPr="00B64270">
                    <w:rPr>
                      <w:rFonts w:ascii="Courier New" w:hAnsi="Courier New" w:cs="Courier New"/>
                      <w:b w:val="0"/>
                      <w:sz w:val="20"/>
                    </w:rPr>
                    <w:t>",</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"doc_array":{"KOTA" : "KOTA MEDAN"}</w:t>
                  </w:r>
                </w:p>
                <w:p w:rsidR="009F76A1" w:rsidRPr="00B64270" w:rsidRDefault="009F76A1" w:rsidP="009F76A1">
                  <w:pPr>
                    <w:jc w:val="both"/>
                    <w:rPr>
                      <w:rFonts w:ascii="Courier New" w:hAnsi="Courier New" w:cs="Courier New"/>
                      <w:b w:val="0"/>
                      <w:sz w:val="20"/>
                    </w:rPr>
                  </w:pPr>
                  <w:r w:rsidRPr="00B64270">
                    <w:rPr>
                      <w:rFonts w:ascii="Courier New" w:hAnsi="Courier New" w:cs="Courier New"/>
                      <w:b w:val="0"/>
                      <w:sz w:val="20"/>
                    </w:rPr>
                    <w:t xml:space="preserve">  }</w:t>
                  </w:r>
                </w:p>
                <w:p w:rsidR="009F76A1" w:rsidRDefault="009F76A1" w:rsidP="009F76A1">
                  <w:pPr>
                    <w:jc w:val="both"/>
                  </w:pPr>
                  <w:r w:rsidRPr="00B64270">
                    <w:rPr>
                      <w:rFonts w:ascii="Courier New" w:hAnsi="Courier New" w:cs="Courier New"/>
                      <w:b w:val="0"/>
                      <w:sz w:val="20"/>
                    </w:rPr>
                    <w:t>}</w:t>
                  </w:r>
                </w:p>
              </w:tc>
              <w:tc>
                <w:tcPr>
                  <w:tcW w:w="4776" w:type="dxa"/>
                </w:tcPr>
                <w:p w:rsidR="007F0511" w:rsidRPr="007F0511" w:rsidRDefault="007F0511" w:rsidP="007F0511">
                  <w:pPr>
                    <w:jc w:val="both"/>
                    <w:rPr>
                      <w:rFonts w:ascii="Courier New" w:hAnsi="Courier New" w:cs="Courier New"/>
                      <w:b w:val="0"/>
                      <w:sz w:val="22"/>
                    </w:rPr>
                  </w:pPr>
                  <w:r w:rsidRPr="007F0511">
                    <w:rPr>
                      <w:rFonts w:ascii="Courier New" w:hAnsi="Courier New" w:cs="Courier New"/>
                      <w:b w:val="0"/>
                      <w:sz w:val="22"/>
                    </w:rPr>
                    <w:t>{</w:t>
                  </w:r>
                </w:p>
                <w:p w:rsidR="007F0511" w:rsidRPr="007F0511" w:rsidRDefault="007F0511" w:rsidP="007F0511">
                  <w:pPr>
                    <w:jc w:val="both"/>
                    <w:rPr>
                      <w:rFonts w:ascii="Courier New" w:hAnsi="Courier New" w:cs="Courier New"/>
                      <w:b w:val="0"/>
                      <w:sz w:val="22"/>
                    </w:rPr>
                  </w:pPr>
                  <w:r w:rsidRPr="007F0511">
                    <w:rPr>
                      <w:rFonts w:ascii="Courier New" w:hAnsi="Courier New" w:cs="Courier New"/>
                      <w:b w:val="0"/>
                      <w:sz w:val="22"/>
                    </w:rPr>
                    <w:t xml:space="preserve">  "SERVER": "GKE",</w:t>
                  </w:r>
                </w:p>
                <w:p w:rsidR="007F0511" w:rsidRPr="007F0511" w:rsidRDefault="007F0511" w:rsidP="007F0511">
                  <w:pPr>
                    <w:jc w:val="both"/>
                    <w:rPr>
                      <w:rFonts w:ascii="Courier New" w:hAnsi="Courier New" w:cs="Courier New"/>
                      <w:b w:val="0"/>
                      <w:sz w:val="22"/>
                    </w:rPr>
                  </w:pPr>
                  <w:r w:rsidRPr="007F0511">
                    <w:rPr>
                      <w:rFonts w:ascii="Courier New" w:hAnsi="Courier New" w:cs="Courier New"/>
                      <w:b w:val="0"/>
                      <w:sz w:val="22"/>
                    </w:rPr>
                    <w:t xml:space="preserve">  "CHANNEL_ID": "API",</w:t>
                  </w:r>
                </w:p>
                <w:p w:rsidR="007F0511" w:rsidRPr="007F0511" w:rsidRDefault="007F0511" w:rsidP="007F0511">
                  <w:pPr>
                    <w:jc w:val="both"/>
                    <w:rPr>
                      <w:rFonts w:ascii="Courier New" w:hAnsi="Courier New" w:cs="Courier New"/>
                      <w:b w:val="0"/>
                      <w:sz w:val="22"/>
                    </w:rPr>
                  </w:pPr>
                  <w:r w:rsidRPr="007F0511">
                    <w:rPr>
                      <w:rFonts w:ascii="Courier New" w:hAnsi="Courier New" w:cs="Courier New"/>
                      <w:b w:val="0"/>
                      <w:sz w:val="22"/>
                    </w:rPr>
                    <w:t xml:space="preserve">  "DB_NAME": "YN0UmRLB*5zivVD0OMm9n1edLDFaCUQ==*+FSbmMfNrTp3W9FxF/HOqg==*jIG0Kr3ltZN0X/cLTf3P+g==",</w:t>
                  </w:r>
                </w:p>
                <w:p w:rsidR="007F0511" w:rsidRPr="007F0511" w:rsidRDefault="007F0511" w:rsidP="007F0511">
                  <w:pPr>
                    <w:jc w:val="both"/>
                    <w:rPr>
                      <w:rFonts w:ascii="Courier New" w:hAnsi="Courier New" w:cs="Courier New"/>
                      <w:b w:val="0"/>
                      <w:sz w:val="22"/>
                    </w:rPr>
                  </w:pPr>
                  <w:r w:rsidRPr="007F0511">
                    <w:rPr>
                      <w:rFonts w:ascii="Courier New" w:hAnsi="Courier New" w:cs="Courier New"/>
                      <w:b w:val="0"/>
                      <w:sz w:val="22"/>
                    </w:rPr>
                    <w:t xml:space="preserve">  "QUERY": "8zd5lq3fDocZN7hLadw+Sk2lf+w+3Y1zFa5FuRqeTLhxbgrq/NhRZnoveV0He9jN4mSWvR7jHwWAosXuc76HRi5/QFjpZZqr+zP0VF/nZeRnpioMG+B1fZU=*KTyvbh4ClKM9X5fnfJHs4g==*xtIsxUqSfBQGKso6Ej7tYA==*qVwYVeoxy/dc7lnGcBoM9Q=="</w:t>
                  </w:r>
                </w:p>
                <w:p w:rsidR="009F76A1" w:rsidRDefault="007F0511" w:rsidP="007F0511">
                  <w:pPr>
                    <w:jc w:val="both"/>
                  </w:pPr>
                  <w:r w:rsidRPr="007F0511">
                    <w:rPr>
                      <w:rFonts w:ascii="Courier New" w:hAnsi="Courier New" w:cs="Courier New"/>
                      <w:b w:val="0"/>
                      <w:sz w:val="22"/>
                    </w:rPr>
                    <w:t>}</w:t>
                  </w:r>
                </w:p>
              </w:tc>
            </w:tr>
          </w:tbl>
          <w:p w:rsidR="009F76A1" w:rsidRDefault="009F76A1" w:rsidP="002D3FEA"/>
          <w:p w:rsidR="00356712" w:rsidRDefault="00356712" w:rsidP="002D3FEA"/>
          <w:p w:rsidR="00AB7D82" w:rsidRPr="00441A48" w:rsidRDefault="00AB7D82" w:rsidP="00AB7D82">
            <w:pPr>
              <w:pStyle w:val="Heading3"/>
              <w:rPr>
                <w:sz w:val="28"/>
              </w:rPr>
            </w:pPr>
            <w:r>
              <w:rPr>
                <w:sz w:val="28"/>
              </w:rPr>
              <w:t>pipeline</w:t>
            </w:r>
          </w:p>
          <w:tbl>
            <w:tblPr>
              <w:tblStyle w:val="TableGrid"/>
              <w:tblW w:w="9552" w:type="dxa"/>
              <w:tblLayout w:type="fixed"/>
              <w:tblLook w:val="04A0" w:firstRow="1" w:lastRow="0" w:firstColumn="1" w:lastColumn="0" w:noHBand="0" w:noVBand="1"/>
            </w:tblPr>
            <w:tblGrid>
              <w:gridCol w:w="4776"/>
              <w:gridCol w:w="4776"/>
            </w:tblGrid>
            <w:tr w:rsidR="00AB7D82" w:rsidTr="0088747E">
              <w:tc>
                <w:tcPr>
                  <w:tcW w:w="4776" w:type="dxa"/>
                  <w:shd w:val="clear" w:color="auto" w:fill="F2F2F2" w:themeFill="background1" w:themeFillShade="F2"/>
                </w:tcPr>
                <w:p w:rsidR="00AB7D82" w:rsidRPr="00F15BF6" w:rsidRDefault="00AB7D82" w:rsidP="00AB7D82">
                  <w:pPr>
                    <w:jc w:val="center"/>
                    <w:rPr>
                      <w:b w:val="0"/>
                      <w:sz w:val="24"/>
                    </w:rPr>
                  </w:pPr>
                  <w:r w:rsidRPr="00F15BF6">
                    <w:rPr>
                      <w:b w:val="0"/>
                      <w:sz w:val="24"/>
                    </w:rPr>
                    <w:t>Normal</w:t>
                  </w:r>
                </w:p>
              </w:tc>
              <w:tc>
                <w:tcPr>
                  <w:tcW w:w="4776" w:type="dxa"/>
                  <w:shd w:val="clear" w:color="auto" w:fill="F2F2F2" w:themeFill="background1" w:themeFillShade="F2"/>
                </w:tcPr>
                <w:p w:rsidR="00AB7D82" w:rsidRPr="00F15BF6" w:rsidRDefault="00AB7D82" w:rsidP="00AB7D82">
                  <w:pPr>
                    <w:jc w:val="center"/>
                    <w:rPr>
                      <w:b w:val="0"/>
                      <w:sz w:val="24"/>
                    </w:rPr>
                  </w:pPr>
                  <w:r w:rsidRPr="00F15BF6">
                    <w:rPr>
                      <w:b w:val="0"/>
                      <w:sz w:val="24"/>
                    </w:rPr>
                    <w:t>Encryption</w:t>
                  </w:r>
                </w:p>
              </w:tc>
            </w:tr>
            <w:tr w:rsidR="00AB7D82" w:rsidTr="0088747E">
              <w:tc>
                <w:tcPr>
                  <w:tcW w:w="4776" w:type="dxa"/>
                </w:tcPr>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"SERVER": "GKE",</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"CHANNEL_ID": "API",</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"DB_NAME": "list_area",</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"QUERY": {</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"collections": "outlet",</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"operations": "</w:t>
                  </w:r>
                  <w:r w:rsidR="00602C1A">
                    <w:rPr>
                      <w:rFonts w:ascii="Courier New" w:hAnsi="Courier New" w:cs="Courier New"/>
                      <w:b w:val="0"/>
                      <w:sz w:val="20"/>
                    </w:rPr>
                    <w:t>pipeline</w:t>
                  </w:r>
                  <w:r w:rsidRPr="001D1E60">
                    <w:rPr>
                      <w:rFonts w:ascii="Courier New" w:hAnsi="Courier New" w:cs="Courier New"/>
                      <w:b w:val="0"/>
                      <w:sz w:val="20"/>
                    </w:rPr>
                    <w:t>",</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"doc_array": [{</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"$match": {</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lastRenderedPageBreak/>
                    <w:t xml:space="preserve">          "NAMA_OUTLET": "WILAYAH 01 - MEDAN"</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w:t>
                  </w:r>
                </w:p>
                <w:p w:rsidR="001D1E60" w:rsidRPr="001D1E60" w:rsidRDefault="001D1E60" w:rsidP="001D1E60">
                  <w:pPr>
                    <w:jc w:val="both"/>
                    <w:rPr>
                      <w:rFonts w:ascii="Courier New" w:hAnsi="Courier New" w:cs="Courier New"/>
                      <w:b w:val="0"/>
                      <w:sz w:val="20"/>
                    </w:rPr>
                  </w:pPr>
                  <w:r w:rsidRPr="001D1E60">
                    <w:rPr>
                      <w:rFonts w:ascii="Courier New" w:hAnsi="Courier New" w:cs="Courier New"/>
                      <w:b w:val="0"/>
                      <w:sz w:val="20"/>
                    </w:rPr>
                    <w:t xml:space="preserve">  }</w:t>
                  </w:r>
                </w:p>
                <w:p w:rsidR="00AB7D82" w:rsidRDefault="001D1E60" w:rsidP="001D1E60">
                  <w:pPr>
                    <w:jc w:val="both"/>
                  </w:pPr>
                  <w:r w:rsidRPr="001D1E60">
                    <w:rPr>
                      <w:rFonts w:ascii="Courier New" w:hAnsi="Courier New" w:cs="Courier New"/>
                      <w:b w:val="0"/>
                      <w:sz w:val="20"/>
                    </w:rPr>
                    <w:t>}</w:t>
                  </w:r>
                </w:p>
              </w:tc>
              <w:tc>
                <w:tcPr>
                  <w:tcW w:w="4776" w:type="dxa"/>
                </w:tcPr>
                <w:p w:rsidR="00602C1A" w:rsidRPr="00602C1A" w:rsidRDefault="00602C1A" w:rsidP="00602C1A">
                  <w:pPr>
                    <w:jc w:val="both"/>
                    <w:rPr>
                      <w:rFonts w:ascii="Courier New" w:hAnsi="Courier New" w:cs="Courier New"/>
                      <w:b w:val="0"/>
                      <w:sz w:val="22"/>
                    </w:rPr>
                  </w:pPr>
                  <w:r w:rsidRPr="00602C1A">
                    <w:rPr>
                      <w:rFonts w:ascii="Courier New" w:hAnsi="Courier New" w:cs="Courier New"/>
                      <w:b w:val="0"/>
                      <w:sz w:val="22"/>
                    </w:rPr>
                    <w:lastRenderedPageBreak/>
                    <w:t>{</w:t>
                  </w:r>
                </w:p>
                <w:p w:rsidR="00602C1A" w:rsidRPr="00602C1A" w:rsidRDefault="00602C1A" w:rsidP="00602C1A">
                  <w:pPr>
                    <w:jc w:val="both"/>
                    <w:rPr>
                      <w:rFonts w:ascii="Courier New" w:hAnsi="Courier New" w:cs="Courier New"/>
                      <w:b w:val="0"/>
                      <w:sz w:val="22"/>
                    </w:rPr>
                  </w:pPr>
                  <w:r w:rsidRPr="00602C1A">
                    <w:rPr>
                      <w:rFonts w:ascii="Courier New" w:hAnsi="Courier New" w:cs="Courier New"/>
                      <w:b w:val="0"/>
                      <w:sz w:val="22"/>
                    </w:rPr>
                    <w:t xml:space="preserve">  "SERVER": "GKE",</w:t>
                  </w:r>
                </w:p>
                <w:p w:rsidR="00602C1A" w:rsidRPr="00602C1A" w:rsidRDefault="00602C1A" w:rsidP="00602C1A">
                  <w:pPr>
                    <w:jc w:val="both"/>
                    <w:rPr>
                      <w:rFonts w:ascii="Courier New" w:hAnsi="Courier New" w:cs="Courier New"/>
                      <w:b w:val="0"/>
                      <w:sz w:val="22"/>
                    </w:rPr>
                  </w:pPr>
                  <w:r w:rsidRPr="00602C1A">
                    <w:rPr>
                      <w:rFonts w:ascii="Courier New" w:hAnsi="Courier New" w:cs="Courier New"/>
                      <w:b w:val="0"/>
                      <w:sz w:val="22"/>
                    </w:rPr>
                    <w:t xml:space="preserve">  "CHANNEL_ID": "API",</w:t>
                  </w:r>
                </w:p>
                <w:p w:rsidR="00602C1A" w:rsidRPr="00602C1A" w:rsidRDefault="00602C1A" w:rsidP="00602C1A">
                  <w:pPr>
                    <w:jc w:val="both"/>
                    <w:rPr>
                      <w:rFonts w:ascii="Courier New" w:hAnsi="Courier New" w:cs="Courier New"/>
                      <w:b w:val="0"/>
                      <w:sz w:val="22"/>
                    </w:rPr>
                  </w:pPr>
                  <w:r w:rsidRPr="00602C1A">
                    <w:rPr>
                      <w:rFonts w:ascii="Courier New" w:hAnsi="Courier New" w:cs="Courier New"/>
                      <w:b w:val="0"/>
                      <w:sz w:val="22"/>
                    </w:rPr>
                    <w:t xml:space="preserve">  "DB_NAME": "zfhRXJcnc/bk*/GtSwCV5CE+CzYSoHfLYGQ==*1IggVbuw1AOQ40FRlqciTA==*KHHFBFQ6DocA0yS1ln7Iww==",</w:t>
                  </w:r>
                </w:p>
                <w:p w:rsidR="00602C1A" w:rsidRPr="00602C1A" w:rsidRDefault="00602C1A" w:rsidP="00602C1A">
                  <w:pPr>
                    <w:jc w:val="both"/>
                    <w:rPr>
                      <w:rFonts w:ascii="Courier New" w:hAnsi="Courier New" w:cs="Courier New"/>
                      <w:b w:val="0"/>
                      <w:sz w:val="22"/>
                    </w:rPr>
                  </w:pPr>
                  <w:r w:rsidRPr="00602C1A">
                    <w:rPr>
                      <w:rFonts w:ascii="Courier New" w:hAnsi="Courier New" w:cs="Courier New"/>
                      <w:b w:val="0"/>
                      <w:sz w:val="22"/>
                    </w:rPr>
                    <w:t xml:space="preserve">  "QUERY": "iyo5JdtGZvqZMg5wzv0MP9xChVZNnY6RJ</w:t>
                  </w:r>
                  <w:r w:rsidRPr="00602C1A">
                    <w:rPr>
                      <w:rFonts w:ascii="Courier New" w:hAnsi="Courier New" w:cs="Courier New"/>
                      <w:b w:val="0"/>
                      <w:sz w:val="22"/>
                    </w:rPr>
                    <w:lastRenderedPageBreak/>
                    <w:t>ltNR0cIhRtduss+W2Teu5hPWY1h07TbHoSpG4Vw5PPJ9o2MVai/kRLQW34FEF2n22EwKUeR792IcYSLBxzciGLVYdBUhV2MQXW5RBuTwkCygGSD3h4QkmXA9xbE*oiiBz7TlctzWq+pG5zKrcw==*gc0MxUoZZB4ExVOohoFIVQ==*vHfRC7GgwyhSFkDjGA3ZIA=="</w:t>
                  </w:r>
                </w:p>
                <w:p w:rsidR="00AB7D82" w:rsidRDefault="00602C1A" w:rsidP="00602C1A">
                  <w:pPr>
                    <w:jc w:val="both"/>
                  </w:pPr>
                  <w:r w:rsidRPr="00602C1A">
                    <w:rPr>
                      <w:rFonts w:ascii="Courier New" w:hAnsi="Courier New" w:cs="Courier New"/>
                      <w:b w:val="0"/>
                      <w:sz w:val="22"/>
                    </w:rPr>
                    <w:t>}</w:t>
                  </w:r>
                </w:p>
              </w:tc>
            </w:tr>
            <w:tr w:rsidR="0083205C" w:rsidTr="0088747E">
              <w:tc>
                <w:tcPr>
                  <w:tcW w:w="4776" w:type="dxa"/>
                </w:tcPr>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lastRenderedPageBreak/>
                    <w:t>{</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"SERVER": "GKE",</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"CHANNEL_ID": "API",</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"DB_NAME": "CLSWebsite",</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"QUERY": {</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"collections": "UserManagement",</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"operations": "pipeline",</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"doc_array": [{</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"$match": {</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"ROLE": {"$ne": "ADMIN"}</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w:t>
                  </w:r>
                </w:p>
                <w:p w:rsidR="0083205C" w:rsidRPr="0083205C" w:rsidRDefault="0083205C" w:rsidP="0083205C">
                  <w:pPr>
                    <w:jc w:val="both"/>
                    <w:rPr>
                      <w:rFonts w:ascii="Courier New" w:hAnsi="Courier New" w:cs="Courier New"/>
                      <w:b w:val="0"/>
                      <w:sz w:val="20"/>
                    </w:rPr>
                  </w:pPr>
                  <w:r w:rsidRPr="0083205C">
                    <w:rPr>
                      <w:rFonts w:ascii="Courier New" w:hAnsi="Courier New" w:cs="Courier New"/>
                      <w:b w:val="0"/>
                      <w:sz w:val="20"/>
                    </w:rPr>
                    <w:t xml:space="preserve">  }</w:t>
                  </w:r>
                </w:p>
                <w:p w:rsidR="0083205C" w:rsidRPr="001D1E60" w:rsidRDefault="0083205C" w:rsidP="0083205C">
                  <w:pPr>
                    <w:jc w:val="both"/>
                    <w:rPr>
                      <w:rFonts w:ascii="Courier New" w:hAnsi="Courier New" w:cs="Courier New"/>
                      <w:b w:val="0"/>
                      <w:sz w:val="20"/>
                    </w:rPr>
                  </w:pPr>
                  <w:r w:rsidRPr="0083205C">
                    <w:rPr>
                      <w:rFonts w:ascii="Courier New" w:hAnsi="Courier New" w:cs="Courier New"/>
                      <w:b w:val="0"/>
                      <w:sz w:val="20"/>
                    </w:rPr>
                    <w:t>}</w:t>
                  </w:r>
                </w:p>
              </w:tc>
              <w:tc>
                <w:tcPr>
                  <w:tcW w:w="4776" w:type="dxa"/>
                </w:tcPr>
                <w:p w:rsidR="0083205C" w:rsidRPr="0083205C" w:rsidRDefault="0083205C" w:rsidP="0083205C">
                  <w:pPr>
                    <w:jc w:val="both"/>
                    <w:rPr>
                      <w:rFonts w:ascii="Courier New" w:hAnsi="Courier New" w:cs="Courier New"/>
                      <w:b w:val="0"/>
                      <w:sz w:val="22"/>
                    </w:rPr>
                  </w:pPr>
                  <w:r w:rsidRPr="0083205C">
                    <w:rPr>
                      <w:rFonts w:ascii="Courier New" w:hAnsi="Courier New" w:cs="Courier New"/>
                      <w:b w:val="0"/>
                      <w:sz w:val="22"/>
                    </w:rPr>
                    <w:t>{</w:t>
                  </w:r>
                </w:p>
                <w:p w:rsidR="0083205C" w:rsidRPr="0083205C" w:rsidRDefault="0083205C" w:rsidP="0083205C">
                  <w:pPr>
                    <w:jc w:val="both"/>
                    <w:rPr>
                      <w:rFonts w:ascii="Courier New" w:hAnsi="Courier New" w:cs="Courier New"/>
                      <w:b w:val="0"/>
                      <w:sz w:val="22"/>
                    </w:rPr>
                  </w:pPr>
                  <w:r w:rsidRPr="0083205C">
                    <w:rPr>
                      <w:rFonts w:ascii="Courier New" w:hAnsi="Courier New" w:cs="Courier New"/>
                      <w:b w:val="0"/>
                      <w:sz w:val="22"/>
                    </w:rPr>
                    <w:t xml:space="preserve">  "SERVER": "GKE",</w:t>
                  </w:r>
                </w:p>
                <w:p w:rsidR="0083205C" w:rsidRPr="0083205C" w:rsidRDefault="0083205C" w:rsidP="0083205C">
                  <w:pPr>
                    <w:jc w:val="both"/>
                    <w:rPr>
                      <w:rFonts w:ascii="Courier New" w:hAnsi="Courier New" w:cs="Courier New"/>
                      <w:b w:val="0"/>
                      <w:sz w:val="22"/>
                    </w:rPr>
                  </w:pPr>
                  <w:r w:rsidRPr="0083205C">
                    <w:rPr>
                      <w:rFonts w:ascii="Courier New" w:hAnsi="Courier New" w:cs="Courier New"/>
                      <w:b w:val="0"/>
                      <w:sz w:val="22"/>
                    </w:rPr>
                    <w:t xml:space="preserve">  "CHANNEL_ID": "API",</w:t>
                  </w:r>
                </w:p>
                <w:p w:rsidR="0083205C" w:rsidRPr="0083205C" w:rsidRDefault="0083205C" w:rsidP="0083205C">
                  <w:pPr>
                    <w:jc w:val="both"/>
                    <w:rPr>
                      <w:rFonts w:ascii="Courier New" w:hAnsi="Courier New" w:cs="Courier New"/>
                      <w:b w:val="0"/>
                      <w:sz w:val="22"/>
                    </w:rPr>
                  </w:pPr>
                  <w:r w:rsidRPr="0083205C">
                    <w:rPr>
                      <w:rFonts w:ascii="Courier New" w:hAnsi="Courier New" w:cs="Courier New"/>
                      <w:b w:val="0"/>
                      <w:sz w:val="22"/>
                    </w:rPr>
                    <w:t xml:space="preserve">  "DB_NAME": "k1ikcjg1Jv7lYw==*0OQbXY9Bs9fFoiNF7JkY9w==*9dqV6CVzb9TQ3QG5iz7hAA==*BLZbavWrtMnXdiZzuCQ++w==",</w:t>
                  </w:r>
                </w:p>
                <w:p w:rsidR="0083205C" w:rsidRPr="0083205C" w:rsidRDefault="0083205C" w:rsidP="0083205C">
                  <w:pPr>
                    <w:jc w:val="both"/>
                    <w:rPr>
                      <w:rFonts w:ascii="Courier New" w:hAnsi="Courier New" w:cs="Courier New"/>
                      <w:b w:val="0"/>
                      <w:sz w:val="22"/>
                    </w:rPr>
                  </w:pPr>
                  <w:r w:rsidRPr="0083205C">
                    <w:rPr>
                      <w:rFonts w:ascii="Courier New" w:hAnsi="Courier New" w:cs="Courier New"/>
                      <w:b w:val="0"/>
                      <w:sz w:val="22"/>
                    </w:rPr>
                    <w:t xml:space="preserve">  "QUERY": "kTANrSAcYT47Ko8Nwv9OcGFFzUhPkO89NtusDfM54rsSIqw6fQruAPYNYVoD4AtS9jblVmUX0mXksyFfvqhnPiCzPyi4N+H/nRfNpTRh4r9dutuFYdaoCLGRPG0bkbrA2DoawLq4/vQ0Piwyge7mOOf7*0ZyD0qz6ILpgV1PMZuxv5w==*/p1tU4uqhWgTP3rm4ds9Dg==*Wjh5BK0k2bm0g61/AkNHFQ=="</w:t>
                  </w:r>
                </w:p>
                <w:p w:rsidR="0083205C" w:rsidRPr="00602C1A" w:rsidRDefault="0083205C" w:rsidP="0083205C">
                  <w:pPr>
                    <w:jc w:val="both"/>
                    <w:rPr>
                      <w:rFonts w:ascii="Courier New" w:hAnsi="Courier New" w:cs="Courier New"/>
                      <w:b w:val="0"/>
                      <w:sz w:val="22"/>
                    </w:rPr>
                  </w:pPr>
                  <w:r w:rsidRPr="0083205C">
                    <w:rPr>
                      <w:rFonts w:ascii="Courier New" w:hAnsi="Courier New" w:cs="Courier New"/>
                      <w:b w:val="0"/>
                      <w:sz w:val="22"/>
                    </w:rPr>
                    <w:t>}</w:t>
                  </w:r>
                </w:p>
              </w:tc>
            </w:tr>
            <w:tr w:rsidR="00A43A4D" w:rsidTr="0088747E">
              <w:tc>
                <w:tcPr>
                  <w:tcW w:w="4776" w:type="dxa"/>
                </w:tcPr>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"SERVER": "GKE",</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"CHANNEL_ID": "API",</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"DB_NAME": "list_area",</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"QUERY":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"collections": "outlet",</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"operations": "pipeline",</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"doc_array":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"$match":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"WILAYAH": "1"</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 "$limit": 1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w:t>
                  </w:r>
                </w:p>
                <w:p w:rsidR="00A43A4D" w:rsidRPr="00A43A4D" w:rsidRDefault="00A43A4D" w:rsidP="00A43A4D">
                  <w:pPr>
                    <w:jc w:val="both"/>
                    <w:rPr>
                      <w:rFonts w:ascii="Courier New" w:hAnsi="Courier New" w:cs="Courier New"/>
                      <w:b w:val="0"/>
                      <w:sz w:val="20"/>
                    </w:rPr>
                  </w:pPr>
                  <w:r w:rsidRPr="00A43A4D">
                    <w:rPr>
                      <w:rFonts w:ascii="Courier New" w:hAnsi="Courier New" w:cs="Courier New"/>
                      <w:b w:val="0"/>
                      <w:sz w:val="20"/>
                    </w:rPr>
                    <w:t xml:space="preserve">  }</w:t>
                  </w:r>
                </w:p>
                <w:p w:rsidR="00A43A4D" w:rsidRPr="0083205C" w:rsidRDefault="00A43A4D" w:rsidP="00A43A4D">
                  <w:pPr>
                    <w:jc w:val="both"/>
                    <w:rPr>
                      <w:rFonts w:ascii="Courier New" w:hAnsi="Courier New" w:cs="Courier New"/>
                      <w:b w:val="0"/>
                      <w:sz w:val="20"/>
                    </w:rPr>
                  </w:pPr>
                  <w:r w:rsidRPr="00A43A4D">
                    <w:rPr>
                      <w:rFonts w:ascii="Courier New" w:hAnsi="Courier New" w:cs="Courier New"/>
                      <w:b w:val="0"/>
                      <w:sz w:val="20"/>
                    </w:rPr>
                    <w:t>}</w:t>
                  </w:r>
                </w:p>
              </w:tc>
              <w:tc>
                <w:tcPr>
                  <w:tcW w:w="4776" w:type="dxa"/>
                </w:tcPr>
                <w:p w:rsidR="00A43A4D" w:rsidRPr="00A43A4D" w:rsidRDefault="00A43A4D" w:rsidP="00A43A4D">
                  <w:pPr>
                    <w:jc w:val="both"/>
                    <w:rPr>
                      <w:rFonts w:ascii="Courier New" w:hAnsi="Courier New" w:cs="Courier New"/>
                      <w:b w:val="0"/>
                      <w:sz w:val="22"/>
                    </w:rPr>
                  </w:pPr>
                  <w:r w:rsidRPr="00A43A4D">
                    <w:rPr>
                      <w:rFonts w:ascii="Courier New" w:hAnsi="Courier New" w:cs="Courier New"/>
                      <w:b w:val="0"/>
                      <w:sz w:val="22"/>
                    </w:rPr>
                    <w:t>{</w:t>
                  </w:r>
                </w:p>
                <w:p w:rsidR="00A43A4D" w:rsidRPr="00A43A4D" w:rsidRDefault="00A43A4D" w:rsidP="00A43A4D">
                  <w:pPr>
                    <w:jc w:val="both"/>
                    <w:rPr>
                      <w:rFonts w:ascii="Courier New" w:hAnsi="Courier New" w:cs="Courier New"/>
                      <w:b w:val="0"/>
                      <w:sz w:val="22"/>
                    </w:rPr>
                  </w:pPr>
                  <w:r w:rsidRPr="00A43A4D">
                    <w:rPr>
                      <w:rFonts w:ascii="Courier New" w:hAnsi="Courier New" w:cs="Courier New"/>
                      <w:b w:val="0"/>
                      <w:sz w:val="22"/>
                    </w:rPr>
                    <w:t xml:space="preserve">  "SERVER": "GKE",</w:t>
                  </w:r>
                </w:p>
                <w:p w:rsidR="00A43A4D" w:rsidRPr="00A43A4D" w:rsidRDefault="00A43A4D" w:rsidP="00A43A4D">
                  <w:pPr>
                    <w:jc w:val="both"/>
                    <w:rPr>
                      <w:rFonts w:ascii="Courier New" w:hAnsi="Courier New" w:cs="Courier New"/>
                      <w:b w:val="0"/>
                      <w:sz w:val="22"/>
                    </w:rPr>
                  </w:pPr>
                  <w:r w:rsidRPr="00A43A4D">
                    <w:rPr>
                      <w:rFonts w:ascii="Courier New" w:hAnsi="Courier New" w:cs="Courier New"/>
                      <w:b w:val="0"/>
                      <w:sz w:val="22"/>
                    </w:rPr>
                    <w:t xml:space="preserve">  "CHANNEL_ID": "API",</w:t>
                  </w:r>
                </w:p>
                <w:p w:rsidR="00A43A4D" w:rsidRPr="00A43A4D" w:rsidRDefault="00A43A4D" w:rsidP="00A43A4D">
                  <w:pPr>
                    <w:jc w:val="both"/>
                    <w:rPr>
                      <w:rFonts w:ascii="Courier New" w:hAnsi="Courier New" w:cs="Courier New"/>
                      <w:b w:val="0"/>
                      <w:sz w:val="22"/>
                    </w:rPr>
                  </w:pPr>
                  <w:r w:rsidRPr="00A43A4D">
                    <w:rPr>
                      <w:rFonts w:ascii="Courier New" w:hAnsi="Courier New" w:cs="Courier New"/>
                      <w:b w:val="0"/>
                      <w:sz w:val="22"/>
                    </w:rPr>
                    <w:t xml:space="preserve">  "DB_NAME": "/IQK2jirg/cw*HVnfOUuUFYsh2p0UF78sSg==*o0LjujLcIYxJ3JHbosNIXw==*n0tTsmFdH0vyvvf0WAlPAg==",</w:t>
                  </w:r>
                </w:p>
                <w:p w:rsidR="00A43A4D" w:rsidRPr="00A43A4D" w:rsidRDefault="00A43A4D" w:rsidP="00A43A4D">
                  <w:pPr>
                    <w:jc w:val="both"/>
                    <w:rPr>
                      <w:rFonts w:ascii="Courier New" w:hAnsi="Courier New" w:cs="Courier New"/>
                      <w:b w:val="0"/>
                      <w:sz w:val="22"/>
                    </w:rPr>
                  </w:pPr>
                  <w:r w:rsidRPr="00A43A4D">
                    <w:rPr>
                      <w:rFonts w:ascii="Courier New" w:hAnsi="Courier New" w:cs="Courier New"/>
                      <w:b w:val="0"/>
                      <w:sz w:val="22"/>
                    </w:rPr>
                    <w:t xml:space="preserve">  "QUERY": "eouPEau0oZ84n1Vv3hMx+K/7NykR+E/FF8F6doEEOb3NW0cLaI7VEZgd2DW9VUDSHt0KUwLXzRCjXquAw5EkcZeG0SzihilRH1ep8Rux1RnCUkj5gOCsKi0nnkbmxqOsjtgcngPkDtAW9oF6C/yc*i7xB9nbUPTJ5uwwPNmwc2g==*RKjpMCP0WvbrYVR/9+4n0w==*4SO5HmkSo4z+tHXlCstpTg=="</w:t>
                  </w:r>
                </w:p>
                <w:p w:rsidR="00A43A4D" w:rsidRPr="0083205C" w:rsidRDefault="00A43A4D" w:rsidP="00A43A4D">
                  <w:pPr>
                    <w:jc w:val="both"/>
                    <w:rPr>
                      <w:rFonts w:ascii="Courier New" w:hAnsi="Courier New" w:cs="Courier New"/>
                      <w:b w:val="0"/>
                      <w:sz w:val="22"/>
                    </w:rPr>
                  </w:pPr>
                  <w:r w:rsidRPr="00A43A4D">
                    <w:rPr>
                      <w:rFonts w:ascii="Courier New" w:hAnsi="Courier New" w:cs="Courier New"/>
                      <w:b w:val="0"/>
                      <w:sz w:val="22"/>
                    </w:rPr>
                    <w:t>}</w:t>
                  </w:r>
                </w:p>
              </w:tc>
            </w:tr>
          </w:tbl>
          <w:p w:rsidR="00AB7D82" w:rsidRDefault="00AB7D82" w:rsidP="002D3FEA"/>
          <w:p w:rsidR="00356712" w:rsidRDefault="00356712" w:rsidP="002D3FEA"/>
          <w:p w:rsidR="00C77CCA" w:rsidRDefault="00C77CCA" w:rsidP="002D3FEA"/>
          <w:p w:rsidR="002B44F5" w:rsidRDefault="002B44F5" w:rsidP="002D3FEA"/>
          <w:p w:rsidR="002B44F5" w:rsidRPr="002D3FEA" w:rsidRDefault="002B44F5" w:rsidP="002D3FEA">
            <w:bookmarkStart w:id="28" w:name="_GoBack"/>
            <w:bookmarkEnd w:id="28"/>
          </w:p>
        </w:tc>
      </w:tr>
      <w:tr w:rsidR="00DF027C" w:rsidTr="00441A48">
        <w:trPr>
          <w:trHeight w:val="1899"/>
        </w:trPr>
        <w:tc>
          <w:tcPr>
            <w:tcW w:w="9562" w:type="dxa"/>
            <w:shd w:val="clear" w:color="auto" w:fill="F2F2F2" w:themeFill="background1" w:themeFillShade="F2"/>
            <w:vAlign w:val="center"/>
          </w:tcPr>
          <w:p w:rsidR="005D2874" w:rsidRPr="00736D92" w:rsidRDefault="005D2874" w:rsidP="005D2874">
            <w:pPr>
              <w:pStyle w:val="EmphasisText"/>
              <w:jc w:val="center"/>
            </w:pPr>
            <w:r w:rsidRPr="00736D92">
              <w:lastRenderedPageBreak/>
              <w:t>Terima Kasih</w:t>
            </w:r>
          </w:p>
        </w:tc>
      </w:tr>
    </w:tbl>
    <w:p w:rsidR="0087605E" w:rsidRPr="00D70D02" w:rsidRDefault="0087605E" w:rsidP="004D7E17"/>
    <w:sectPr w:rsidR="0087605E" w:rsidRPr="00D70D02" w:rsidSect="0048791C">
      <w:headerReference w:type="default" r:id="rId10"/>
      <w:footerReference w:type="default" r:id="rId11"/>
      <w:pgSz w:w="11906" w:h="16838" w:code="9"/>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442" w:rsidRDefault="005E6442">
      <w:r>
        <w:separator/>
      </w:r>
    </w:p>
    <w:p w:rsidR="005E6442" w:rsidRDefault="005E6442"/>
  </w:endnote>
  <w:endnote w:type="continuationSeparator" w:id="0">
    <w:p w:rsidR="005E6442" w:rsidRDefault="005E6442">
      <w:r>
        <w:continuationSeparator/>
      </w:r>
    </w:p>
    <w:p w:rsidR="005E6442" w:rsidRDefault="005E6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2B44F5">
          <w:rPr>
            <w:noProof/>
          </w:rPr>
          <w:t>17</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442" w:rsidRDefault="005E6442">
      <w:r>
        <w:separator/>
      </w:r>
    </w:p>
    <w:p w:rsidR="005E6442" w:rsidRDefault="005E6442"/>
  </w:footnote>
  <w:footnote w:type="continuationSeparator" w:id="0">
    <w:p w:rsidR="005E6442" w:rsidRDefault="005E6442">
      <w:r>
        <w:continuationSeparator/>
      </w:r>
    </w:p>
    <w:p w:rsidR="005E6442" w:rsidRDefault="005E64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A43"/>
    <w:multiLevelType w:val="hybridMultilevel"/>
    <w:tmpl w:val="FAFC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77190"/>
    <w:multiLevelType w:val="hybridMultilevel"/>
    <w:tmpl w:val="C2D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24343"/>
    <w:multiLevelType w:val="hybridMultilevel"/>
    <w:tmpl w:val="4B96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17B21"/>
    <w:multiLevelType w:val="hybridMultilevel"/>
    <w:tmpl w:val="0AA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26549"/>
    <w:multiLevelType w:val="hybridMultilevel"/>
    <w:tmpl w:val="C9D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0007B"/>
    <w:multiLevelType w:val="hybridMultilevel"/>
    <w:tmpl w:val="3B8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A8"/>
    <w:rsid w:val="00013D85"/>
    <w:rsid w:val="0002482E"/>
    <w:rsid w:val="00050324"/>
    <w:rsid w:val="00082885"/>
    <w:rsid w:val="00086527"/>
    <w:rsid w:val="000A0150"/>
    <w:rsid w:val="000E63C9"/>
    <w:rsid w:val="000E714D"/>
    <w:rsid w:val="001219B0"/>
    <w:rsid w:val="00130411"/>
    <w:rsid w:val="00130E9D"/>
    <w:rsid w:val="00150A6D"/>
    <w:rsid w:val="001647D4"/>
    <w:rsid w:val="00185B35"/>
    <w:rsid w:val="00196022"/>
    <w:rsid w:val="001D1E60"/>
    <w:rsid w:val="001F2BC8"/>
    <w:rsid w:val="001F5F6B"/>
    <w:rsid w:val="00205FAE"/>
    <w:rsid w:val="00243EBC"/>
    <w:rsid w:val="00246A35"/>
    <w:rsid w:val="00251B92"/>
    <w:rsid w:val="00256D24"/>
    <w:rsid w:val="00284348"/>
    <w:rsid w:val="002A7BA4"/>
    <w:rsid w:val="002B44F5"/>
    <w:rsid w:val="002D3FEA"/>
    <w:rsid w:val="002E1FAB"/>
    <w:rsid w:val="002E2F95"/>
    <w:rsid w:val="002F51F5"/>
    <w:rsid w:val="00312137"/>
    <w:rsid w:val="00327B1B"/>
    <w:rsid w:val="00330359"/>
    <w:rsid w:val="0033195C"/>
    <w:rsid w:val="0033762F"/>
    <w:rsid w:val="00356712"/>
    <w:rsid w:val="00366C7E"/>
    <w:rsid w:val="00380EC9"/>
    <w:rsid w:val="00384EA3"/>
    <w:rsid w:val="00391A58"/>
    <w:rsid w:val="003A39A1"/>
    <w:rsid w:val="003C2191"/>
    <w:rsid w:val="003D3863"/>
    <w:rsid w:val="0040057E"/>
    <w:rsid w:val="004110DE"/>
    <w:rsid w:val="0041377D"/>
    <w:rsid w:val="00434350"/>
    <w:rsid w:val="0044085A"/>
    <w:rsid w:val="0044166D"/>
    <w:rsid w:val="00441A48"/>
    <w:rsid w:val="0046373B"/>
    <w:rsid w:val="0048791C"/>
    <w:rsid w:val="004A2B20"/>
    <w:rsid w:val="004A7B27"/>
    <w:rsid w:val="004B21A5"/>
    <w:rsid w:val="004D7E17"/>
    <w:rsid w:val="004F16D0"/>
    <w:rsid w:val="005037F0"/>
    <w:rsid w:val="00510E93"/>
    <w:rsid w:val="005165D6"/>
    <w:rsid w:val="00516A86"/>
    <w:rsid w:val="005275F6"/>
    <w:rsid w:val="00572102"/>
    <w:rsid w:val="00585FDA"/>
    <w:rsid w:val="005868F8"/>
    <w:rsid w:val="005A6384"/>
    <w:rsid w:val="005B2855"/>
    <w:rsid w:val="005D2874"/>
    <w:rsid w:val="005D742C"/>
    <w:rsid w:val="005E2E1D"/>
    <w:rsid w:val="005E6442"/>
    <w:rsid w:val="005F1BB0"/>
    <w:rsid w:val="00602C1A"/>
    <w:rsid w:val="00631E37"/>
    <w:rsid w:val="00641877"/>
    <w:rsid w:val="006445BD"/>
    <w:rsid w:val="00644EDF"/>
    <w:rsid w:val="00656C4D"/>
    <w:rsid w:val="00693499"/>
    <w:rsid w:val="006C0D6E"/>
    <w:rsid w:val="006E5716"/>
    <w:rsid w:val="006F32A2"/>
    <w:rsid w:val="007051C7"/>
    <w:rsid w:val="007302B3"/>
    <w:rsid w:val="00730733"/>
    <w:rsid w:val="00730E3A"/>
    <w:rsid w:val="00736AAF"/>
    <w:rsid w:val="00736D92"/>
    <w:rsid w:val="00740C48"/>
    <w:rsid w:val="00765B2A"/>
    <w:rsid w:val="00783A34"/>
    <w:rsid w:val="007B01C9"/>
    <w:rsid w:val="007C6B52"/>
    <w:rsid w:val="007D16C5"/>
    <w:rsid w:val="007E26CF"/>
    <w:rsid w:val="007F0511"/>
    <w:rsid w:val="0082169E"/>
    <w:rsid w:val="0083205C"/>
    <w:rsid w:val="00850872"/>
    <w:rsid w:val="00862FE4"/>
    <w:rsid w:val="0086389A"/>
    <w:rsid w:val="0087605E"/>
    <w:rsid w:val="00877E85"/>
    <w:rsid w:val="008B1FEE"/>
    <w:rsid w:val="008E01F1"/>
    <w:rsid w:val="00903C32"/>
    <w:rsid w:val="00916B16"/>
    <w:rsid w:val="009173B9"/>
    <w:rsid w:val="009226E6"/>
    <w:rsid w:val="009266F7"/>
    <w:rsid w:val="0093335D"/>
    <w:rsid w:val="0093613E"/>
    <w:rsid w:val="00943026"/>
    <w:rsid w:val="00966B81"/>
    <w:rsid w:val="00993F86"/>
    <w:rsid w:val="009C7720"/>
    <w:rsid w:val="009E32A5"/>
    <w:rsid w:val="009F76A1"/>
    <w:rsid w:val="00A017A3"/>
    <w:rsid w:val="00A22564"/>
    <w:rsid w:val="00A23AFA"/>
    <w:rsid w:val="00A31B3E"/>
    <w:rsid w:val="00A434A8"/>
    <w:rsid w:val="00A43A4D"/>
    <w:rsid w:val="00A532F3"/>
    <w:rsid w:val="00A8489E"/>
    <w:rsid w:val="00AA343B"/>
    <w:rsid w:val="00AB6CDC"/>
    <w:rsid w:val="00AB7D82"/>
    <w:rsid w:val="00AC29F3"/>
    <w:rsid w:val="00AD0CA8"/>
    <w:rsid w:val="00AE2E5F"/>
    <w:rsid w:val="00B065AA"/>
    <w:rsid w:val="00B231E5"/>
    <w:rsid w:val="00B568ED"/>
    <w:rsid w:val="00B5752F"/>
    <w:rsid w:val="00B64270"/>
    <w:rsid w:val="00B75BD5"/>
    <w:rsid w:val="00B94C71"/>
    <w:rsid w:val="00C02B87"/>
    <w:rsid w:val="00C21EE1"/>
    <w:rsid w:val="00C4086D"/>
    <w:rsid w:val="00C64679"/>
    <w:rsid w:val="00C77CCA"/>
    <w:rsid w:val="00CA1896"/>
    <w:rsid w:val="00CB5B28"/>
    <w:rsid w:val="00CD7B23"/>
    <w:rsid w:val="00CE1EC7"/>
    <w:rsid w:val="00CF5371"/>
    <w:rsid w:val="00D0323A"/>
    <w:rsid w:val="00D0559F"/>
    <w:rsid w:val="00D077E9"/>
    <w:rsid w:val="00D3561C"/>
    <w:rsid w:val="00D42CB7"/>
    <w:rsid w:val="00D43E28"/>
    <w:rsid w:val="00D5413D"/>
    <w:rsid w:val="00D570A9"/>
    <w:rsid w:val="00D6360C"/>
    <w:rsid w:val="00D70D02"/>
    <w:rsid w:val="00D770C7"/>
    <w:rsid w:val="00D86945"/>
    <w:rsid w:val="00D90290"/>
    <w:rsid w:val="00DC78A4"/>
    <w:rsid w:val="00DD152F"/>
    <w:rsid w:val="00DE213F"/>
    <w:rsid w:val="00DF027C"/>
    <w:rsid w:val="00E00A32"/>
    <w:rsid w:val="00E02AC4"/>
    <w:rsid w:val="00E06E32"/>
    <w:rsid w:val="00E22ACD"/>
    <w:rsid w:val="00E620B0"/>
    <w:rsid w:val="00E62806"/>
    <w:rsid w:val="00E81B40"/>
    <w:rsid w:val="00EF555B"/>
    <w:rsid w:val="00F018A2"/>
    <w:rsid w:val="00F027BB"/>
    <w:rsid w:val="00F11DCF"/>
    <w:rsid w:val="00F15BF6"/>
    <w:rsid w:val="00F162EA"/>
    <w:rsid w:val="00F52D27"/>
    <w:rsid w:val="00F83527"/>
    <w:rsid w:val="00FA015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52708"/>
  <w15:docId w15:val="{93140FA0-7C82-44CF-9368-0B18959B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391A58"/>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205FAE"/>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Caption">
    <w:name w:val="caption"/>
    <w:basedOn w:val="Normal"/>
    <w:next w:val="Normal"/>
    <w:uiPriority w:val="99"/>
    <w:unhideWhenUsed/>
    <w:rsid w:val="004A2B20"/>
    <w:pPr>
      <w:spacing w:after="200" w:line="240" w:lineRule="auto"/>
    </w:pPr>
    <w:rPr>
      <w:i/>
      <w:iCs/>
      <w:sz w:val="18"/>
      <w:szCs w:val="18"/>
    </w:rPr>
  </w:style>
  <w:style w:type="paragraph" w:styleId="ListParagraph">
    <w:name w:val="List Paragraph"/>
    <w:basedOn w:val="Normal"/>
    <w:uiPriority w:val="34"/>
    <w:unhideWhenUsed/>
    <w:qFormat/>
    <w:rsid w:val="00B94C71"/>
    <w:pPr>
      <w:ind w:left="720"/>
      <w:contextualSpacing/>
    </w:pPr>
  </w:style>
  <w:style w:type="character" w:customStyle="1" w:styleId="Heading3Char">
    <w:name w:val="Heading 3 Char"/>
    <w:basedOn w:val="DefaultParagraphFont"/>
    <w:link w:val="Heading3"/>
    <w:uiPriority w:val="5"/>
    <w:rsid w:val="00391A58"/>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rsid w:val="00205FAE"/>
    <w:rPr>
      <w:rFonts w:asciiTheme="majorHAnsi" w:eastAsiaTheme="majorEastAsia" w:hAnsiTheme="majorHAnsi" w:cstheme="majorBidi"/>
      <w:b/>
      <w:i/>
      <w:iCs/>
      <w:color w:val="013A57" w:themeColor="accent1" w:themeShade="BF"/>
      <w:sz w:val="28"/>
      <w:szCs w:val="22"/>
    </w:rPr>
  </w:style>
  <w:style w:type="paragraph" w:styleId="TOCHeading">
    <w:name w:val="TOC Heading"/>
    <w:basedOn w:val="Heading1"/>
    <w:next w:val="Normal"/>
    <w:uiPriority w:val="39"/>
    <w:unhideWhenUsed/>
    <w:qFormat/>
    <w:rsid w:val="002E2F95"/>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8791C"/>
    <w:pPr>
      <w:tabs>
        <w:tab w:val="right" w:leader="dot" w:pos="9592"/>
      </w:tabs>
      <w:spacing w:after="100"/>
    </w:pPr>
  </w:style>
  <w:style w:type="paragraph" w:styleId="TOC2">
    <w:name w:val="toc 2"/>
    <w:basedOn w:val="Normal"/>
    <w:next w:val="Normal"/>
    <w:autoRedefine/>
    <w:uiPriority w:val="39"/>
    <w:unhideWhenUsed/>
    <w:rsid w:val="002E2F95"/>
    <w:pPr>
      <w:spacing w:after="100"/>
      <w:ind w:left="280"/>
    </w:pPr>
  </w:style>
  <w:style w:type="paragraph" w:styleId="TOC3">
    <w:name w:val="toc 3"/>
    <w:basedOn w:val="Normal"/>
    <w:next w:val="Normal"/>
    <w:autoRedefine/>
    <w:uiPriority w:val="39"/>
    <w:unhideWhenUsed/>
    <w:rsid w:val="002E2F95"/>
    <w:pPr>
      <w:spacing w:after="100"/>
      <w:ind w:left="560"/>
    </w:pPr>
  </w:style>
  <w:style w:type="character" w:styleId="Hyperlink">
    <w:name w:val="Hyperlink"/>
    <w:basedOn w:val="DefaultParagraphFont"/>
    <w:uiPriority w:val="99"/>
    <w:unhideWhenUsed/>
    <w:rsid w:val="002E2F95"/>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D\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9B18-10A1-4924-95D0-35F6A3DC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390</TotalTime>
  <Pages>17</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RODD</dc:creator>
  <cp:keywords/>
  <cp:lastModifiedBy>RODD</cp:lastModifiedBy>
  <cp:revision>33</cp:revision>
  <cp:lastPrinted>2006-08-01T17:47:00Z</cp:lastPrinted>
  <dcterms:created xsi:type="dcterms:W3CDTF">2022-10-13T10:18:00Z</dcterms:created>
  <dcterms:modified xsi:type="dcterms:W3CDTF">2022-11-28T08:20:00Z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